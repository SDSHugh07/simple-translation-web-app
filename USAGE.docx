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CCE" w14:textId="77777777" w:rsidR="00517F98" w:rsidRPr="00315DB0" w:rsidRDefault="00517F98" w:rsidP="000B62EB">
      <w:pPr>
        <w:jc w:val="right"/>
        <w:rPr>
          <w:rFonts w:ascii="Corbel" w:hAnsi="Corbel"/>
          <w:lang w:val="en-GB"/>
        </w:rPr>
      </w:pPr>
    </w:p>
    <w:p w14:paraId="2EA8143A" w14:textId="77777777" w:rsidR="00D84C19" w:rsidRPr="00315DB0" w:rsidRDefault="00D84C19" w:rsidP="00223731">
      <w:pPr>
        <w:rPr>
          <w:rFonts w:ascii="Corbel" w:hAnsi="Corbel"/>
        </w:rPr>
      </w:pPr>
    </w:p>
    <w:p w14:paraId="011CC34D" w14:textId="0D804682" w:rsidR="00CF2F93" w:rsidRPr="00315DB0" w:rsidRDefault="00CF2F93" w:rsidP="00315DB0">
      <w:pPr>
        <w:jc w:val="center"/>
        <w:rPr>
          <w:rFonts w:ascii="Corbel" w:hAnsi="Corbel"/>
        </w:rPr>
      </w:pPr>
    </w:p>
    <w:p w14:paraId="477D065D" w14:textId="77777777" w:rsidR="00CF2F93" w:rsidRDefault="00CF2F93" w:rsidP="00223731">
      <w:pPr>
        <w:rPr>
          <w:rFonts w:ascii="Corbel" w:hAnsi="Corbel"/>
        </w:rPr>
      </w:pPr>
    </w:p>
    <w:p w14:paraId="2269E9C4" w14:textId="77777777" w:rsidR="00315DB0" w:rsidRPr="00315DB0" w:rsidRDefault="00315DB0" w:rsidP="00223731">
      <w:pPr>
        <w:rPr>
          <w:rFonts w:ascii="Corbel" w:hAnsi="Corbel"/>
        </w:rPr>
      </w:pPr>
    </w:p>
    <w:p w14:paraId="5439CA2F" w14:textId="77777777" w:rsidR="00CF2F93" w:rsidRDefault="00CF2F93" w:rsidP="00315DB0">
      <w:pPr>
        <w:jc w:val="center"/>
        <w:rPr>
          <w:rFonts w:ascii="Corbel" w:hAnsi="Corbel"/>
        </w:rPr>
      </w:pPr>
    </w:p>
    <w:p w14:paraId="480E5FF0" w14:textId="77777777" w:rsidR="00D76833" w:rsidRPr="00315DB0" w:rsidRDefault="00D76833" w:rsidP="00315DB0">
      <w:pPr>
        <w:jc w:val="center"/>
        <w:rPr>
          <w:rFonts w:ascii="Corbel" w:hAnsi="Corbel"/>
        </w:rPr>
      </w:pPr>
    </w:p>
    <w:p w14:paraId="230E98F5" w14:textId="77777777" w:rsidR="00CB7A1F" w:rsidRPr="00182C03" w:rsidRDefault="00CB7A1F" w:rsidP="00CB7A1F">
      <w:pPr>
        <w:jc w:val="center"/>
        <w:rPr>
          <w:rFonts w:ascii="Corbel" w:hAnsi="Corbel"/>
          <w:b/>
          <w:sz w:val="48"/>
          <w:szCs w:val="40"/>
        </w:rPr>
      </w:pPr>
      <w:r w:rsidRPr="00182C03">
        <w:rPr>
          <w:rFonts w:ascii="Corbel" w:hAnsi="Corbel"/>
          <w:b/>
          <w:sz w:val="48"/>
          <w:szCs w:val="40"/>
        </w:rPr>
        <w:t>Sample Translation App</w:t>
      </w:r>
    </w:p>
    <w:p w14:paraId="020EAF39" w14:textId="0654BBBB" w:rsidR="00CB7A1F" w:rsidRDefault="00CB7A1F" w:rsidP="00CB7A1F">
      <w:pPr>
        <w:jc w:val="center"/>
        <w:rPr>
          <w:rFonts w:ascii="Corbel" w:hAnsi="Corbel"/>
          <w:b/>
          <w:i/>
          <w:sz w:val="28"/>
        </w:rPr>
      </w:pPr>
      <w:r w:rsidRPr="00182C03">
        <w:rPr>
          <w:rFonts w:ascii="Corbel" w:hAnsi="Corbel"/>
          <w:b/>
          <w:i/>
          <w:sz w:val="28"/>
        </w:rPr>
        <w:t>Usage</w:t>
      </w:r>
    </w:p>
    <w:p w14:paraId="7BB2AC27" w14:textId="5B2FCD59" w:rsidR="00CB7A1F" w:rsidRPr="00182C03" w:rsidRDefault="00CB7A1F" w:rsidP="00CB7A1F">
      <w:pPr>
        <w:jc w:val="center"/>
        <w:rPr>
          <w:rFonts w:ascii="Corbel" w:hAnsi="Corbel"/>
          <w:b/>
          <w:i/>
          <w:sz w:val="28"/>
        </w:rPr>
      </w:pPr>
      <w:r>
        <w:rPr>
          <w:rFonts w:ascii="Corbel" w:hAnsi="Corbel"/>
          <w:b/>
          <w:i/>
          <w:sz w:val="28"/>
        </w:rPr>
        <w:t>02/24/2022</w:t>
      </w:r>
    </w:p>
    <w:p w14:paraId="0864C460" w14:textId="77777777" w:rsidR="00CB7A1F" w:rsidRDefault="00CB7A1F" w:rsidP="00CB7A1F"/>
    <w:p w14:paraId="337AC8B0" w14:textId="77777777" w:rsidR="00CF2F93" w:rsidRPr="00315DB0" w:rsidRDefault="00CF2F93" w:rsidP="00315DB0">
      <w:pPr>
        <w:jc w:val="center"/>
        <w:rPr>
          <w:rFonts w:ascii="Corbel" w:hAnsi="Corbel"/>
        </w:rPr>
      </w:pPr>
    </w:p>
    <w:p w14:paraId="0871D0EC" w14:textId="77777777" w:rsidR="00CF2F93" w:rsidRPr="00315DB0" w:rsidRDefault="00CF2F93" w:rsidP="00223731">
      <w:pPr>
        <w:rPr>
          <w:rFonts w:ascii="Corbel" w:hAnsi="Corbel"/>
        </w:rPr>
      </w:pPr>
    </w:p>
    <w:p w14:paraId="11689E11" w14:textId="77777777" w:rsidR="00CF2F93" w:rsidRPr="00315DB0" w:rsidRDefault="00CF2F93" w:rsidP="00223731">
      <w:pPr>
        <w:rPr>
          <w:rFonts w:ascii="Corbel" w:hAnsi="Corbel"/>
        </w:rPr>
      </w:pPr>
    </w:p>
    <w:p w14:paraId="7584ABB8" w14:textId="77777777" w:rsidR="00CF2F93" w:rsidRPr="00315DB0" w:rsidRDefault="00CF2F93" w:rsidP="00223731">
      <w:pPr>
        <w:rPr>
          <w:rFonts w:ascii="Corbel" w:hAnsi="Corbel"/>
        </w:rPr>
      </w:pPr>
    </w:p>
    <w:p w14:paraId="7DBC9EDC" w14:textId="77777777" w:rsidR="00CF2F93" w:rsidRPr="00315DB0" w:rsidRDefault="00CF2F93" w:rsidP="00223731">
      <w:pPr>
        <w:rPr>
          <w:rFonts w:ascii="Corbel" w:hAnsi="Corbel"/>
        </w:rPr>
      </w:pPr>
    </w:p>
    <w:p w14:paraId="48276937" w14:textId="77777777" w:rsidR="00CF2F93" w:rsidRPr="00315DB0" w:rsidRDefault="00CF2F93" w:rsidP="00223731">
      <w:pPr>
        <w:rPr>
          <w:rFonts w:ascii="Corbel" w:hAnsi="Corbel"/>
        </w:rPr>
      </w:pPr>
    </w:p>
    <w:p w14:paraId="2AFC303C" w14:textId="77777777" w:rsidR="00634EAA" w:rsidRPr="00315DB0" w:rsidRDefault="00634EAA" w:rsidP="00223731">
      <w:pPr>
        <w:rPr>
          <w:rFonts w:ascii="Corbel" w:hAnsi="Corbel"/>
        </w:rPr>
      </w:pPr>
    </w:p>
    <w:p w14:paraId="27D32BB0" w14:textId="77777777" w:rsidR="00A86D1F" w:rsidRPr="00315DB0" w:rsidRDefault="00A86D1F" w:rsidP="00223731">
      <w:pPr>
        <w:rPr>
          <w:rFonts w:ascii="Corbel" w:hAnsi="Corbel"/>
        </w:rPr>
      </w:pPr>
    </w:p>
    <w:p w14:paraId="6B3FDA1F" w14:textId="77777777" w:rsidR="00A86D1F" w:rsidRPr="00315DB0" w:rsidRDefault="00A86D1F" w:rsidP="00223731">
      <w:pPr>
        <w:rPr>
          <w:rFonts w:ascii="Corbel" w:hAnsi="Corbel"/>
        </w:rPr>
      </w:pPr>
    </w:p>
    <w:p w14:paraId="0B9FD9A4" w14:textId="77777777" w:rsidR="00F97EFE" w:rsidRPr="00315DB0" w:rsidRDefault="00F97EFE" w:rsidP="00223731">
      <w:pPr>
        <w:rPr>
          <w:rFonts w:ascii="Corbel" w:hAnsi="Corbel"/>
        </w:rPr>
      </w:pPr>
    </w:p>
    <w:p w14:paraId="0E6D1E28" w14:textId="77777777" w:rsidR="0091585E" w:rsidRDefault="0091585E">
      <w:pPr>
        <w:rPr>
          <w:rFonts w:ascii="Corbel" w:hAnsi="Corbel"/>
        </w:rPr>
      </w:pPr>
      <w:r>
        <w:rPr>
          <w:rFonts w:ascii="Corbel" w:hAnsi="Corbel"/>
        </w:rPr>
        <w:br w:type="page"/>
      </w:r>
    </w:p>
    <w:p w14:paraId="0B2A9324" w14:textId="77777777" w:rsidR="00F97EFE" w:rsidRPr="00315DB0" w:rsidRDefault="00F97EFE" w:rsidP="00223731">
      <w:pPr>
        <w:rPr>
          <w:rFonts w:ascii="Corbel" w:hAnsi="Corbel"/>
        </w:rPr>
      </w:pPr>
    </w:p>
    <w:p w14:paraId="7B5B7ECD" w14:textId="77777777" w:rsidR="00CF2F93" w:rsidRPr="00315DB0" w:rsidRDefault="00CF2F93" w:rsidP="00395146">
      <w:pPr>
        <w:jc w:val="center"/>
        <w:rPr>
          <w:rFonts w:ascii="Corbel" w:hAnsi="Corbel"/>
          <w:b/>
          <w:i/>
          <w:sz w:val="30"/>
          <w:szCs w:val="30"/>
        </w:rPr>
      </w:pPr>
      <w:bookmarkStart w:id="0" w:name="_Toc287193516"/>
      <w:r w:rsidRPr="00315DB0">
        <w:rPr>
          <w:rFonts w:ascii="Corbel" w:hAnsi="Corbel"/>
          <w:b/>
          <w:i/>
          <w:sz w:val="30"/>
          <w:szCs w:val="30"/>
        </w:rPr>
        <w:t>Table of Content</w:t>
      </w:r>
      <w:bookmarkEnd w:id="0"/>
      <w:r w:rsidR="0091585E">
        <w:rPr>
          <w:rFonts w:ascii="Corbel" w:hAnsi="Corbel"/>
          <w:b/>
          <w:i/>
          <w:sz w:val="30"/>
          <w:szCs w:val="30"/>
        </w:rPr>
        <w:t>s</w:t>
      </w:r>
    </w:p>
    <w:p w14:paraId="001C7D8E" w14:textId="77777777" w:rsidR="00CF2F93" w:rsidRPr="00315DB0" w:rsidRDefault="00CF2F93" w:rsidP="00223731">
      <w:pPr>
        <w:rPr>
          <w:rFonts w:ascii="Corbel" w:hAnsi="Corbel"/>
        </w:rPr>
      </w:pPr>
    </w:p>
    <w:p w14:paraId="60096675" w14:textId="77777777" w:rsidR="00CF2F93" w:rsidRPr="00315DB0" w:rsidRDefault="00CF2F93" w:rsidP="00223731">
      <w:pPr>
        <w:rPr>
          <w:rFonts w:ascii="Corbel" w:hAnsi="Corbel"/>
        </w:rPr>
      </w:pPr>
    </w:p>
    <w:p w14:paraId="7AEB3F19" w14:textId="5E626332" w:rsidR="004532F5" w:rsidRDefault="0039514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315DB0">
        <w:rPr>
          <w:rFonts w:ascii="Corbel" w:hAnsi="Corbel"/>
          <w:b w:val="0"/>
        </w:rPr>
        <w:fldChar w:fldCharType="begin"/>
      </w:r>
      <w:r w:rsidRPr="00315DB0">
        <w:rPr>
          <w:rFonts w:ascii="Corbel" w:hAnsi="Corbel"/>
        </w:rPr>
        <w:instrText>TOC \o "1-3" \h \z \u</w:instrText>
      </w:r>
      <w:r w:rsidRPr="00315DB0">
        <w:rPr>
          <w:rFonts w:ascii="Corbel" w:hAnsi="Corbel"/>
          <w:b w:val="0"/>
        </w:rPr>
        <w:fldChar w:fldCharType="separate"/>
      </w:r>
      <w:hyperlink w:anchor="_Toc96623189" w:history="1">
        <w:r w:rsidR="004532F5" w:rsidRPr="00561DA4">
          <w:rPr>
            <w:rStyle w:val="Hyperlink"/>
            <w:noProof/>
          </w:rPr>
          <w:t>1</w:t>
        </w:r>
        <w:r w:rsidR="004532F5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4532F5" w:rsidRPr="00561DA4">
          <w:rPr>
            <w:rStyle w:val="Hyperlink"/>
            <w:noProof/>
          </w:rPr>
          <w:t>Introduction</w:t>
        </w:r>
        <w:r w:rsidR="004532F5">
          <w:rPr>
            <w:noProof/>
            <w:webHidden/>
          </w:rPr>
          <w:tab/>
        </w:r>
        <w:r w:rsidR="004532F5">
          <w:rPr>
            <w:noProof/>
            <w:webHidden/>
          </w:rPr>
          <w:fldChar w:fldCharType="begin"/>
        </w:r>
        <w:r w:rsidR="004532F5">
          <w:rPr>
            <w:noProof/>
            <w:webHidden/>
          </w:rPr>
          <w:instrText xml:space="preserve"> PAGEREF _Toc96623189 \h </w:instrText>
        </w:r>
        <w:r w:rsidR="004532F5">
          <w:rPr>
            <w:noProof/>
            <w:webHidden/>
          </w:rPr>
        </w:r>
        <w:r w:rsidR="004532F5">
          <w:rPr>
            <w:noProof/>
            <w:webHidden/>
          </w:rPr>
          <w:fldChar w:fldCharType="separate"/>
        </w:r>
        <w:r w:rsidR="004532F5">
          <w:rPr>
            <w:noProof/>
            <w:webHidden/>
          </w:rPr>
          <w:t>3</w:t>
        </w:r>
        <w:r w:rsidR="004532F5">
          <w:rPr>
            <w:noProof/>
            <w:webHidden/>
          </w:rPr>
          <w:fldChar w:fldCharType="end"/>
        </w:r>
      </w:hyperlink>
    </w:p>
    <w:p w14:paraId="2DE090C1" w14:textId="7298D217" w:rsidR="004532F5" w:rsidRDefault="004532F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6623190" w:history="1">
        <w:r w:rsidRPr="00561DA4">
          <w:rPr>
            <w:rStyle w:val="Hyperlink"/>
            <w:rFonts w:ascii="Calibri Light" w:hAnsi="Calibri Light" w:cs="Calibri Light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61DA4">
          <w:rPr>
            <w:rStyle w:val="Hyperlink"/>
            <w:noProof/>
          </w:rPr>
          <w:t>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_Toc96623190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1DFA88" w14:textId="63C8847A" w:rsidR="004532F5" w:rsidRDefault="004532F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6623191" w:history="1">
        <w:r w:rsidRPr="00561DA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61DA4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_Toc96623191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20F2A5" w14:textId="656DAADF" w:rsidR="004532F5" w:rsidRDefault="004532F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6623192" w:history="1">
        <w:r w:rsidRPr="00561DA4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61DA4">
          <w:rPr>
            <w:rStyle w:val="Hyperlink"/>
          </w:rPr>
          <w:t>Configure API 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_Toc96623192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098978" w14:textId="283B61BB" w:rsidR="004532F5" w:rsidRDefault="004532F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6623193" w:history="1">
        <w:r w:rsidRPr="00561DA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61DA4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_Toc96623193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EB9F28" w14:textId="27933C48" w:rsidR="004532F5" w:rsidRDefault="004532F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6623194" w:history="1">
        <w:r w:rsidRPr="00561DA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61DA4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_Toc96623194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57DD8" w14:textId="0D16282E" w:rsidR="004532F5" w:rsidRDefault="004532F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6623195" w:history="1">
        <w:r w:rsidRPr="00561DA4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61DA4">
          <w:rPr>
            <w:rStyle w:val="Hyperlink"/>
          </w:rPr>
          <w:t>Start the web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_Toc96623195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F9D023" w14:textId="77FA1FB4" w:rsidR="004532F5" w:rsidRDefault="004532F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6623196" w:history="1">
        <w:r w:rsidRPr="00561DA4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61DA4">
          <w:rPr>
            <w:rStyle w:val="Hyperlink"/>
          </w:rPr>
          <w:t>Open a Web Page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_Toc96623196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B2B48B" w14:textId="6382A542" w:rsidR="004532F5" w:rsidRDefault="004532F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96623197" w:history="1">
        <w:r w:rsidRPr="00561DA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561DA4">
          <w:rPr>
            <w:rStyle w:val="Hyperlink"/>
            <w:noProof/>
          </w:rPr>
          <w:t>Enter text to be translated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_Toc96623197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C50CA5" w14:textId="1B6117D5" w:rsidR="004532F5" w:rsidRDefault="004532F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6623198" w:history="1">
        <w:r w:rsidRPr="00561DA4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61DA4">
          <w:rPr>
            <w:rStyle w:val="Hyperlink"/>
          </w:rPr>
          <w:t>English to French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_Toc96623198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782C8BE" w14:textId="75525841" w:rsidR="004532F5" w:rsidRDefault="004532F5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96623199" w:history="1">
        <w:r w:rsidRPr="00561DA4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61DA4">
          <w:rPr>
            <w:rStyle w:val="Hyperlink"/>
          </w:rPr>
          <w:t>French to English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_Toc96623199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B99D80" w14:textId="2F5C00B5" w:rsidR="00395146" w:rsidRPr="00315DB0" w:rsidRDefault="00395146">
      <w:pPr>
        <w:rPr>
          <w:rFonts w:ascii="Corbel" w:hAnsi="Corbel"/>
          <w:b/>
          <w:bCs/>
          <w:noProof/>
        </w:rPr>
      </w:pPr>
      <w:r w:rsidRPr="00315DB0">
        <w:rPr>
          <w:rFonts w:ascii="Corbel" w:hAnsi="Corbel"/>
          <w:b/>
          <w:bCs/>
          <w:noProof/>
        </w:rPr>
        <w:fldChar w:fldCharType="end"/>
      </w:r>
    </w:p>
    <w:p w14:paraId="18DBFFA9" w14:textId="77777777" w:rsidR="00395146" w:rsidRPr="00315DB0" w:rsidRDefault="00395146">
      <w:pPr>
        <w:rPr>
          <w:rFonts w:ascii="Corbel" w:hAnsi="Corbel"/>
        </w:rPr>
      </w:pPr>
      <w:r w:rsidRPr="00315DB0">
        <w:rPr>
          <w:rFonts w:ascii="Corbel" w:hAnsi="Corbel"/>
        </w:rPr>
        <w:br w:type="page"/>
      </w:r>
    </w:p>
    <w:p w14:paraId="44B99D36" w14:textId="0B5AEEF6" w:rsidR="00DC36E2" w:rsidRDefault="00DC36E2" w:rsidP="00EF56BC">
      <w:pPr>
        <w:pStyle w:val="Heading1"/>
      </w:pPr>
      <w:bookmarkStart w:id="1" w:name="_Toc96623189"/>
      <w:r>
        <w:lastRenderedPageBreak/>
        <w:t>Introduction</w:t>
      </w:r>
      <w:bookmarkEnd w:id="1"/>
    </w:p>
    <w:p w14:paraId="318690C3" w14:textId="77777777" w:rsidR="00DC36E2" w:rsidRDefault="00DC36E2" w:rsidP="00DB006F">
      <w:pPr>
        <w:rPr>
          <w:rFonts w:ascii="Corbel" w:hAnsi="Corbel"/>
        </w:rPr>
      </w:pPr>
    </w:p>
    <w:p w14:paraId="4FE6EDC1" w14:textId="2358D883" w:rsidR="00CB7A1F" w:rsidRDefault="00CB7A1F" w:rsidP="00CB7A1F">
      <w:pPr>
        <w:rPr>
          <w:rFonts w:ascii="Corbel" w:hAnsi="Corbel"/>
        </w:rPr>
      </w:pPr>
      <w:r w:rsidRPr="00CB7A1F">
        <w:rPr>
          <w:rFonts w:ascii="Corbel" w:hAnsi="Corbel"/>
        </w:rPr>
        <w:t>T</w:t>
      </w:r>
      <w:r>
        <w:rPr>
          <w:rFonts w:ascii="Corbel" w:hAnsi="Corbel"/>
        </w:rPr>
        <w:t>his is</w:t>
      </w:r>
      <w:r w:rsidR="004532F5">
        <w:rPr>
          <w:rFonts w:ascii="Corbel" w:hAnsi="Corbel"/>
        </w:rPr>
        <w:t xml:space="preserve"> a</w:t>
      </w:r>
      <w:r>
        <w:rPr>
          <w:rFonts w:ascii="Corbel" w:hAnsi="Corbel"/>
        </w:rPr>
        <w:t xml:space="preserve"> simple client/server web application built in Python using the Flask web framewor</w:t>
      </w:r>
      <w:r w:rsidR="009858D9">
        <w:rPr>
          <w:rFonts w:ascii="Corbel" w:hAnsi="Corbel"/>
        </w:rPr>
        <w:t xml:space="preserve">k that </w:t>
      </w:r>
      <w:r>
        <w:rPr>
          <w:rFonts w:ascii="Corbel" w:hAnsi="Corbel"/>
        </w:rPr>
        <w:t xml:space="preserve">utilizes a SYSTRAN </w:t>
      </w:r>
      <w:proofErr w:type="spellStart"/>
      <w:r>
        <w:rPr>
          <w:rFonts w:ascii="Corbel" w:hAnsi="Corbel"/>
        </w:rPr>
        <w:t>TranslateAPI</w:t>
      </w:r>
      <w:proofErr w:type="spellEnd"/>
      <w:r>
        <w:rPr>
          <w:rFonts w:ascii="Corbel" w:hAnsi="Corbel"/>
        </w:rPr>
        <w:t xml:space="preserve"> translation endpoint </w:t>
      </w:r>
      <w:r w:rsidR="009858D9">
        <w:rPr>
          <w:rFonts w:ascii="Corbel" w:hAnsi="Corbel"/>
        </w:rPr>
        <w:t xml:space="preserve">to </w:t>
      </w:r>
      <w:r>
        <w:rPr>
          <w:rFonts w:ascii="Corbel" w:hAnsi="Corbel"/>
        </w:rPr>
        <w:t>perform translations</w:t>
      </w:r>
      <w:r w:rsidR="009858D9">
        <w:rPr>
          <w:rFonts w:ascii="Corbel" w:hAnsi="Corbel"/>
        </w:rPr>
        <w:t>.</w:t>
      </w:r>
    </w:p>
    <w:p w14:paraId="4C7D0ABA" w14:textId="3D184279" w:rsidR="009858D9" w:rsidRDefault="009858D9" w:rsidP="00CB7A1F">
      <w:pPr>
        <w:rPr>
          <w:rFonts w:ascii="Corbel" w:hAnsi="Corbel"/>
        </w:rPr>
      </w:pPr>
    </w:p>
    <w:p w14:paraId="66BAF352" w14:textId="004970C3" w:rsidR="009858D9" w:rsidRDefault="009858D9" w:rsidP="00CB7A1F">
      <w:r>
        <w:rPr>
          <w:rFonts w:ascii="Corbel" w:hAnsi="Corbel"/>
        </w:rPr>
        <w:t xml:space="preserve">The call to the SYSTRAN </w:t>
      </w:r>
      <w:proofErr w:type="spellStart"/>
      <w:r>
        <w:rPr>
          <w:rFonts w:ascii="Corbel" w:hAnsi="Corbel"/>
        </w:rPr>
        <w:t>TranslateAPI</w:t>
      </w:r>
      <w:proofErr w:type="spellEnd"/>
      <w:r>
        <w:rPr>
          <w:rFonts w:ascii="Corbel" w:hAnsi="Corbel"/>
        </w:rPr>
        <w:t xml:space="preserve"> occurs in </w:t>
      </w:r>
      <w:r>
        <w:t>‘…</w:t>
      </w:r>
      <w:r w:rsidRPr="00CB7A1F">
        <w:rPr>
          <w:rFonts w:asciiTheme="majorHAnsi" w:hAnsiTheme="majorHAnsi" w:cstheme="majorHAnsi"/>
        </w:rPr>
        <w:t>\</w:t>
      </w:r>
      <w:r>
        <w:t>simple-translation-web-app</w:t>
      </w:r>
      <w:r w:rsidRPr="00CB7A1F">
        <w:rPr>
          <w:rFonts w:asciiTheme="majorHAnsi" w:hAnsiTheme="majorHAnsi" w:cstheme="majorHAnsi"/>
        </w:rPr>
        <w:t>\</w:t>
      </w:r>
      <w:r w:rsidR="00A63F80">
        <w:t>server</w:t>
      </w:r>
      <w:r w:rsidRPr="00CB7A1F">
        <w:rPr>
          <w:rFonts w:asciiTheme="majorHAnsi" w:hAnsiTheme="majorHAnsi" w:cstheme="majorHAnsi"/>
        </w:rPr>
        <w:t>\</w:t>
      </w:r>
      <w:r w:rsidRPr="00CB7A1F">
        <w:t>machinetranslation</w:t>
      </w:r>
      <w:r w:rsidRPr="00CB7A1F">
        <w:rPr>
          <w:rFonts w:asciiTheme="majorHAnsi" w:hAnsiTheme="majorHAnsi" w:cstheme="majorHAnsi"/>
        </w:rPr>
        <w:t>\</w:t>
      </w:r>
      <w:r>
        <w:rPr>
          <w:rFonts w:asciiTheme="majorHAnsi" w:hAnsiTheme="majorHAnsi" w:cstheme="majorHAnsi"/>
        </w:rPr>
        <w:t>translator.py</w:t>
      </w:r>
      <w:r>
        <w:t>’:</w:t>
      </w:r>
    </w:p>
    <w:p w14:paraId="626FB5CD" w14:textId="7483406C" w:rsidR="009858D9" w:rsidRPr="00CB7A1F" w:rsidRDefault="009858D9" w:rsidP="00CB7A1F">
      <w:pPr>
        <w:rPr>
          <w:rFonts w:ascii="Corbel" w:hAnsi="Corbel"/>
        </w:rPr>
      </w:pPr>
      <w:r>
        <w:rPr>
          <w:rFonts w:ascii="Corbel" w:hAnsi="Corbel"/>
          <w:noProof/>
        </w:rPr>
        <w:drawing>
          <wp:inline distT="0" distB="0" distL="0" distR="0" wp14:anchorId="24937B76" wp14:editId="046A13B9">
            <wp:extent cx="54864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F32F" w14:textId="77777777" w:rsidR="00DC36E2" w:rsidRDefault="00DC36E2" w:rsidP="00EF56BC">
      <w:pPr>
        <w:pStyle w:val="Heading1"/>
        <w:rPr>
          <w:rFonts w:ascii="Calibri Light" w:hAnsi="Calibri Light" w:cs="Calibri Light"/>
          <w:sz w:val="32"/>
          <w:szCs w:val="32"/>
        </w:rPr>
      </w:pPr>
      <w:bookmarkStart w:id="2" w:name="_Toc96623190"/>
      <w:r>
        <w:t>Requirements:</w:t>
      </w:r>
      <w:bookmarkEnd w:id="2"/>
    </w:p>
    <w:p w14:paraId="4130DA72" w14:textId="77777777" w:rsidR="00CB7A1F" w:rsidRDefault="00DC36E2" w:rsidP="00CB7A1F">
      <w:pPr>
        <w:pStyle w:val="ListParagraph"/>
        <w:numPr>
          <w:ilvl w:val="0"/>
          <w:numId w:val="4"/>
        </w:numPr>
      </w:pPr>
      <w:r>
        <w:t>Python Version &gt;= 3.6.0</w:t>
      </w:r>
    </w:p>
    <w:p w14:paraId="0B669531" w14:textId="3B964F7F" w:rsidR="00DC36E2" w:rsidRDefault="00CB7A1F" w:rsidP="00CB7A1F">
      <w:pPr>
        <w:pStyle w:val="ListParagraph"/>
        <w:numPr>
          <w:ilvl w:val="0"/>
          <w:numId w:val="4"/>
        </w:numPr>
      </w:pPr>
      <w:r>
        <w:t>Flask v1.1.4</w:t>
      </w:r>
    </w:p>
    <w:p w14:paraId="107488B1" w14:textId="6C53B829" w:rsidR="00CB7A1F" w:rsidRPr="009858D9" w:rsidRDefault="00CB7A1F" w:rsidP="009858D9">
      <w:pPr>
        <w:ind w:left="360" w:firstLine="720"/>
        <w:rPr>
          <w:rFonts w:ascii="Courier New" w:hAnsi="Courier New" w:cs="Courier New"/>
          <w:highlight w:val="lightGray"/>
        </w:rPr>
      </w:pPr>
      <w:r w:rsidRPr="009858D9">
        <w:rPr>
          <w:rFonts w:ascii="Courier New" w:hAnsi="Courier New" w:cs="Courier New"/>
          <w:highlight w:val="lightGray"/>
        </w:rPr>
        <w:t>&gt;&gt; pip3 install flask==1.1.4</w:t>
      </w:r>
    </w:p>
    <w:p w14:paraId="3793565F" w14:textId="77777777" w:rsidR="009858D9" w:rsidRDefault="009858D9" w:rsidP="009858D9">
      <w:pPr>
        <w:pStyle w:val="Heading1"/>
      </w:pPr>
      <w:bookmarkStart w:id="3" w:name="_Toc96623191"/>
      <w:r>
        <w:t>Setup</w:t>
      </w:r>
      <w:bookmarkEnd w:id="3"/>
    </w:p>
    <w:p w14:paraId="2A653BA0" w14:textId="77777777" w:rsidR="009858D9" w:rsidRDefault="009858D9" w:rsidP="009858D9">
      <w:pPr>
        <w:pStyle w:val="Heading2"/>
      </w:pPr>
      <w:bookmarkStart w:id="4" w:name="_Toc96623192"/>
      <w:r>
        <w:t>Configure API Key</w:t>
      </w:r>
      <w:bookmarkEnd w:id="4"/>
    </w:p>
    <w:p w14:paraId="08AD3D0C" w14:textId="338C62E9" w:rsidR="009858D9" w:rsidRDefault="009858D9" w:rsidP="009858D9">
      <w:r>
        <w:t>From ‘…</w:t>
      </w:r>
      <w:r w:rsidRPr="00CB7A1F">
        <w:rPr>
          <w:rFonts w:asciiTheme="majorHAnsi" w:hAnsiTheme="majorHAnsi" w:cstheme="majorHAnsi"/>
        </w:rPr>
        <w:t>\</w:t>
      </w:r>
      <w:r>
        <w:t>simple-translation-web-app</w:t>
      </w:r>
      <w:r w:rsidRPr="00CB7A1F">
        <w:rPr>
          <w:rFonts w:asciiTheme="majorHAnsi" w:hAnsiTheme="majorHAnsi" w:cstheme="majorHAnsi"/>
        </w:rPr>
        <w:t>\</w:t>
      </w:r>
      <w:r w:rsidR="00A63F80">
        <w:t>server</w:t>
      </w:r>
      <w:r w:rsidRPr="00CB7A1F">
        <w:rPr>
          <w:rFonts w:asciiTheme="majorHAnsi" w:hAnsiTheme="majorHAnsi" w:cstheme="majorHAnsi"/>
        </w:rPr>
        <w:t>\</w:t>
      </w:r>
      <w:r w:rsidRPr="00CB7A1F">
        <w:t>machinetranslation</w:t>
      </w:r>
      <w:r w:rsidRPr="00CB7A1F">
        <w:rPr>
          <w:rFonts w:asciiTheme="majorHAnsi" w:hAnsiTheme="majorHAnsi" w:cstheme="majorHAnsi"/>
        </w:rPr>
        <w:t>\</w:t>
      </w:r>
      <w:r>
        <w:rPr>
          <w:rFonts w:asciiTheme="majorHAnsi" w:hAnsiTheme="majorHAnsi" w:cstheme="majorHAnsi"/>
        </w:rPr>
        <w:t>translator.py</w:t>
      </w:r>
      <w:r>
        <w:t>’ enter your API key:</w:t>
      </w:r>
    </w:p>
    <w:p w14:paraId="790BB99E" w14:textId="77777777" w:rsidR="009858D9" w:rsidRDefault="009858D9" w:rsidP="009858D9">
      <w:r>
        <w:rPr>
          <w:noProof/>
        </w:rPr>
        <w:drawing>
          <wp:inline distT="0" distB="0" distL="0" distR="0" wp14:anchorId="51DCCE72" wp14:editId="1EE8C28F">
            <wp:extent cx="6105369" cy="647700"/>
            <wp:effectExtent l="0" t="0" r="0" b="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60" cy="64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062B" w14:textId="77777777" w:rsidR="009858D9" w:rsidRPr="00CB7A1F" w:rsidRDefault="009858D9" w:rsidP="009858D9">
      <w:pPr>
        <w:rPr>
          <w:rFonts w:ascii="Courier New" w:hAnsi="Courier New" w:cs="Courier New"/>
        </w:rPr>
      </w:pPr>
    </w:p>
    <w:p w14:paraId="797620BC" w14:textId="3D44DFE6" w:rsidR="00DC36E2" w:rsidRDefault="00DC36E2" w:rsidP="00EF56BC">
      <w:pPr>
        <w:pStyle w:val="Heading1"/>
      </w:pPr>
      <w:bookmarkStart w:id="5" w:name="_Toc96623193"/>
      <w:r>
        <w:lastRenderedPageBreak/>
        <w:t>Testing</w:t>
      </w:r>
      <w:bookmarkEnd w:id="5"/>
    </w:p>
    <w:p w14:paraId="4643A4E0" w14:textId="4D611583" w:rsidR="009858D9" w:rsidRDefault="00CB7A1F" w:rsidP="00AB4730">
      <w:r>
        <w:t>To ensure the translation code is performing as expected, you may run the following unit test from ‘…</w:t>
      </w:r>
      <w:r w:rsidRPr="00CB7A1F">
        <w:rPr>
          <w:rFonts w:asciiTheme="majorHAnsi" w:hAnsiTheme="majorHAnsi" w:cstheme="majorHAnsi"/>
        </w:rPr>
        <w:t>\</w:t>
      </w:r>
      <w:r w:rsidR="009858D9">
        <w:t>simple-translation-web-app</w:t>
      </w:r>
      <w:r w:rsidRPr="00CB7A1F">
        <w:rPr>
          <w:rFonts w:asciiTheme="majorHAnsi" w:hAnsiTheme="majorHAnsi" w:cstheme="majorHAnsi"/>
        </w:rPr>
        <w:t>\</w:t>
      </w:r>
      <w:r w:rsidR="00A63F80">
        <w:t>server</w:t>
      </w:r>
      <w:r w:rsidRPr="00CB7A1F">
        <w:rPr>
          <w:rFonts w:asciiTheme="majorHAnsi" w:hAnsiTheme="majorHAnsi" w:cstheme="majorHAnsi"/>
        </w:rPr>
        <w:t>\</w:t>
      </w:r>
      <w:proofErr w:type="spellStart"/>
      <w:r w:rsidRPr="00CB7A1F">
        <w:t>machinetranslation</w:t>
      </w:r>
      <w:proofErr w:type="spellEnd"/>
      <w:r>
        <w:t>’</w:t>
      </w:r>
      <w:r>
        <w:tab/>
      </w:r>
    </w:p>
    <w:p w14:paraId="5A65C552" w14:textId="77777777" w:rsidR="009858D9" w:rsidRDefault="009858D9" w:rsidP="009858D9">
      <w:pPr>
        <w:ind w:firstLine="720"/>
        <w:rPr>
          <w:rFonts w:ascii="Courier New" w:hAnsi="Courier New" w:cs="Courier New"/>
        </w:rPr>
      </w:pPr>
    </w:p>
    <w:p w14:paraId="4FF38BCD" w14:textId="1F31F3E1" w:rsidR="00CB7A1F" w:rsidRDefault="00CB7A1F" w:rsidP="009858D9">
      <w:pPr>
        <w:ind w:firstLine="720"/>
        <w:rPr>
          <w:rFonts w:ascii="Courier New" w:hAnsi="Courier New" w:cs="Courier New"/>
        </w:rPr>
      </w:pPr>
      <w:r w:rsidRPr="009858D9">
        <w:rPr>
          <w:rFonts w:ascii="Courier New" w:hAnsi="Courier New" w:cs="Courier New"/>
          <w:highlight w:val="lightGray"/>
        </w:rPr>
        <w:t>&gt;&gt; python3 tests.py</w:t>
      </w:r>
    </w:p>
    <w:p w14:paraId="0CDD9542" w14:textId="77777777" w:rsidR="009858D9" w:rsidRDefault="009858D9" w:rsidP="009858D9">
      <w:pPr>
        <w:ind w:firstLine="720"/>
      </w:pPr>
    </w:p>
    <w:p w14:paraId="2A6FCB3A" w14:textId="533D397D" w:rsidR="00CB7A1F" w:rsidRDefault="00CB7A1F" w:rsidP="00AB4730">
      <w:r>
        <w:t>Output the tests should complete successfully indicated by the ‘OK’ as can be seen below.</w:t>
      </w:r>
    </w:p>
    <w:p w14:paraId="38B82F86" w14:textId="7A62E6C3" w:rsidR="00CB7A1F" w:rsidRDefault="00CB7A1F" w:rsidP="00AB4730">
      <w:r>
        <w:rPr>
          <w:noProof/>
        </w:rPr>
        <w:drawing>
          <wp:inline distT="0" distB="0" distL="0" distR="0" wp14:anchorId="7D099685" wp14:editId="3B139C60">
            <wp:extent cx="5467350" cy="1171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AE8F" w14:textId="77777777" w:rsidR="00CB7A1F" w:rsidRDefault="00CB7A1F" w:rsidP="00AB4730"/>
    <w:p w14:paraId="660599AD" w14:textId="6370EE91" w:rsidR="00CB7A1F" w:rsidRPr="00582D27" w:rsidRDefault="00AB4730" w:rsidP="00CB7A1F">
      <w:r>
        <w:t xml:space="preserve">TRS Helper has been vigorously and rigorously tested </w:t>
      </w:r>
      <w:r w:rsidR="00AB6E13">
        <w:t>using automated Unit and System tests, with Functional tests of all reporting capabilities performed in both a Windows, and CentOS 7 environment.</w:t>
      </w:r>
    </w:p>
    <w:p w14:paraId="31448376" w14:textId="0FA93BA7" w:rsidR="00DD4CE1" w:rsidRDefault="00DD4CE1" w:rsidP="00DD4CE1"/>
    <w:p w14:paraId="62D085D8" w14:textId="67C212C9" w:rsidR="009858D9" w:rsidRDefault="009858D9" w:rsidP="009858D9">
      <w:pPr>
        <w:pStyle w:val="Heading1"/>
      </w:pPr>
      <w:bookmarkStart w:id="6" w:name="_Toc96623194"/>
      <w:r>
        <w:t>Usage</w:t>
      </w:r>
      <w:bookmarkEnd w:id="6"/>
    </w:p>
    <w:p w14:paraId="6A621FED" w14:textId="627CA4F0" w:rsidR="00DD4CE1" w:rsidRDefault="00DD4CE1" w:rsidP="00DD4CE1">
      <w:pPr>
        <w:pStyle w:val="Heading2"/>
      </w:pPr>
      <w:bookmarkStart w:id="7" w:name="_Toc96623195"/>
      <w:r>
        <w:t>Start the web server</w:t>
      </w:r>
      <w:bookmarkEnd w:id="7"/>
    </w:p>
    <w:p w14:paraId="577F6AFD" w14:textId="4C7300DF" w:rsidR="00CF14C0" w:rsidRDefault="00CF14C0" w:rsidP="00CF14C0">
      <w:pPr>
        <w:rPr>
          <w:lang w:val="en-GB"/>
        </w:rPr>
      </w:pPr>
      <w:r>
        <w:rPr>
          <w:lang w:val="en-GB"/>
        </w:rPr>
        <w:t>This will start the Flask server running on port ‘8081’</w:t>
      </w:r>
    </w:p>
    <w:p w14:paraId="72F5455F" w14:textId="77777777" w:rsidR="00CF14C0" w:rsidRPr="00CF14C0" w:rsidRDefault="00CF14C0" w:rsidP="00CF14C0">
      <w:pPr>
        <w:rPr>
          <w:lang w:val="en-GB"/>
        </w:rPr>
      </w:pPr>
    </w:p>
    <w:p w14:paraId="1AD7BD41" w14:textId="614F392F" w:rsidR="00DD4CE1" w:rsidRDefault="00DD4CE1" w:rsidP="00DD4CE1">
      <w:r>
        <w:t>From ‘…</w:t>
      </w:r>
      <w:r w:rsidRPr="00CB7A1F">
        <w:rPr>
          <w:rFonts w:asciiTheme="majorHAnsi" w:hAnsiTheme="majorHAnsi" w:cstheme="majorHAnsi"/>
        </w:rPr>
        <w:t>\</w:t>
      </w:r>
      <w:r w:rsidR="009858D9">
        <w:t>simple-translation-web-app</w:t>
      </w:r>
      <w:r w:rsidRPr="00CB7A1F">
        <w:rPr>
          <w:rFonts w:asciiTheme="majorHAnsi" w:hAnsiTheme="majorHAnsi" w:cstheme="majorHAnsi"/>
        </w:rPr>
        <w:t>\</w:t>
      </w:r>
      <w:r w:rsidR="00A63F80">
        <w:t>server</w:t>
      </w:r>
      <w:r w:rsidRPr="00CB7A1F">
        <w:rPr>
          <w:rFonts w:asciiTheme="majorHAnsi" w:hAnsiTheme="majorHAnsi" w:cstheme="majorHAnsi"/>
        </w:rPr>
        <w:t>\</w:t>
      </w:r>
      <w:r>
        <w:t>’</w:t>
      </w:r>
    </w:p>
    <w:p w14:paraId="3751AD52" w14:textId="77777777" w:rsidR="004532F5" w:rsidRDefault="004532F5" w:rsidP="00DD4CE1"/>
    <w:p w14:paraId="366CFFB7" w14:textId="328D1BF7" w:rsidR="00DD4CE1" w:rsidRDefault="00DD4CE1" w:rsidP="009858D9">
      <w:pPr>
        <w:ind w:firstLine="720"/>
        <w:rPr>
          <w:rFonts w:ascii="Courier New" w:hAnsi="Courier New" w:cs="Courier New"/>
          <w:highlight w:val="lightGray"/>
        </w:rPr>
      </w:pPr>
      <w:r w:rsidRPr="009858D9">
        <w:rPr>
          <w:rFonts w:ascii="Courier New" w:hAnsi="Courier New" w:cs="Courier New"/>
          <w:highlight w:val="lightGray"/>
        </w:rPr>
        <w:t>&gt;&gt; python3 server.py</w:t>
      </w:r>
    </w:p>
    <w:p w14:paraId="6A768EC0" w14:textId="77777777" w:rsidR="004532F5" w:rsidRPr="009858D9" w:rsidRDefault="004532F5" w:rsidP="009858D9">
      <w:pPr>
        <w:ind w:firstLine="720"/>
        <w:rPr>
          <w:rFonts w:ascii="Courier New" w:hAnsi="Courier New" w:cs="Courier New"/>
          <w:highlight w:val="lightGray"/>
        </w:rPr>
      </w:pPr>
    </w:p>
    <w:p w14:paraId="2FE24567" w14:textId="029BEAD8" w:rsidR="00CF14C0" w:rsidRDefault="004532F5" w:rsidP="00DD4CE1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6CEC9D2" wp14:editId="39FB8EA4">
            <wp:extent cx="54864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8826" w14:textId="27CC0A44" w:rsidR="00CF14C0" w:rsidRDefault="00CF14C0" w:rsidP="00DD4CE1">
      <w:pPr>
        <w:rPr>
          <w:lang w:val="en-GB"/>
        </w:rPr>
      </w:pPr>
    </w:p>
    <w:p w14:paraId="59B2A75F" w14:textId="41B18D34" w:rsidR="00CF14C0" w:rsidRDefault="00CF14C0" w:rsidP="00DD4CE1">
      <w:pPr>
        <w:pStyle w:val="Heading2"/>
      </w:pPr>
      <w:bookmarkStart w:id="8" w:name="_Toc96623196"/>
      <w:r>
        <w:t xml:space="preserve">Open </w:t>
      </w:r>
      <w:r w:rsidR="009858D9">
        <w:t>a</w:t>
      </w:r>
      <w:r>
        <w:t xml:space="preserve"> Web Page</w:t>
      </w:r>
      <w:bookmarkEnd w:id="8"/>
    </w:p>
    <w:p w14:paraId="556CBE6D" w14:textId="07722AD9" w:rsidR="00CF14C0" w:rsidRDefault="00CF14C0" w:rsidP="00CF14C0">
      <w:pPr>
        <w:rPr>
          <w:lang w:val="en-GB"/>
        </w:rPr>
      </w:pPr>
      <w:r>
        <w:rPr>
          <w:lang w:val="en-GB"/>
        </w:rPr>
        <w:t>Open a web browser to ‘localhost:8081’:</w:t>
      </w:r>
    </w:p>
    <w:p w14:paraId="0D45E5F1" w14:textId="77777777" w:rsidR="009858D9" w:rsidRDefault="00CF14C0" w:rsidP="009858D9">
      <w:r>
        <w:rPr>
          <w:noProof/>
          <w:lang w:val="en-GB"/>
        </w:rPr>
        <w:drawing>
          <wp:inline distT="0" distB="0" distL="0" distR="0" wp14:anchorId="50D76E87" wp14:editId="5A7D3B89">
            <wp:extent cx="4362450" cy="3181350"/>
            <wp:effectExtent l="152400" t="152400" r="361950" b="3619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81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59A5D8" w14:textId="77777777" w:rsidR="009858D9" w:rsidRDefault="009858D9" w:rsidP="009858D9"/>
    <w:p w14:paraId="065A43D5" w14:textId="4D931356" w:rsidR="00CF14C0" w:rsidRPr="009858D9" w:rsidRDefault="00CF14C0" w:rsidP="009858D9">
      <w:pPr>
        <w:pStyle w:val="Heading1"/>
      </w:pPr>
      <w:bookmarkStart w:id="9" w:name="_Toc96623197"/>
      <w:r>
        <w:lastRenderedPageBreak/>
        <w:t>Enter text to be translated</w:t>
      </w:r>
      <w:bookmarkEnd w:id="9"/>
    </w:p>
    <w:p w14:paraId="02D6BB68" w14:textId="1E73CE50" w:rsidR="00CF14C0" w:rsidRDefault="00CF14C0" w:rsidP="00A63F80">
      <w:pPr>
        <w:pStyle w:val="Heading2"/>
      </w:pPr>
      <w:bookmarkStart w:id="10" w:name="_Toc96623198"/>
      <w:r>
        <w:t>English to French</w:t>
      </w:r>
      <w:bookmarkEnd w:id="10"/>
    </w:p>
    <w:p w14:paraId="5BBE8616" w14:textId="372AEE95" w:rsidR="00CF14C0" w:rsidRPr="00CF14C0" w:rsidRDefault="00CF14C0" w:rsidP="00CF14C0">
      <w:pPr>
        <w:rPr>
          <w:lang w:val="en-GB"/>
        </w:rPr>
      </w:pPr>
      <w:r>
        <w:rPr>
          <w:noProof/>
        </w:rPr>
        <w:drawing>
          <wp:inline distT="0" distB="0" distL="0" distR="0" wp14:anchorId="050F95E3" wp14:editId="48B7BF30">
            <wp:extent cx="4791075" cy="3771900"/>
            <wp:effectExtent l="152400" t="152400" r="371475" b="3619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931FB" w14:textId="5A1E7838" w:rsidR="00CF14C0" w:rsidRDefault="00CF14C0" w:rsidP="00A63F80">
      <w:pPr>
        <w:pStyle w:val="Heading2"/>
      </w:pPr>
      <w:bookmarkStart w:id="11" w:name="_Toc96623199"/>
      <w:r>
        <w:lastRenderedPageBreak/>
        <w:t>French to English</w:t>
      </w:r>
      <w:bookmarkEnd w:id="11"/>
    </w:p>
    <w:p w14:paraId="5DF6E791" w14:textId="641E7CBE" w:rsidR="00CF14C0" w:rsidRPr="00CF14C0" w:rsidRDefault="00CF14C0" w:rsidP="00CF14C0">
      <w:pPr>
        <w:rPr>
          <w:lang w:val="en-GB"/>
        </w:rPr>
      </w:pPr>
      <w:r>
        <w:rPr>
          <w:noProof/>
        </w:rPr>
        <w:drawing>
          <wp:inline distT="0" distB="0" distL="0" distR="0" wp14:anchorId="00A4616A" wp14:editId="65B42794">
            <wp:extent cx="4619625" cy="3781425"/>
            <wp:effectExtent l="152400" t="152400" r="371475" b="3714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8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AB489" w14:textId="77777777" w:rsidR="00DD4CE1" w:rsidRPr="00DD4CE1" w:rsidRDefault="00DD4CE1" w:rsidP="00DD4CE1">
      <w:pPr>
        <w:rPr>
          <w:lang w:val="en-GB"/>
        </w:rPr>
      </w:pPr>
    </w:p>
    <w:sectPr w:rsidR="00DD4CE1" w:rsidRPr="00DD4CE1" w:rsidSect="0026308D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51D7" w14:textId="77777777" w:rsidR="007342AF" w:rsidRDefault="007342AF" w:rsidP="00223731">
      <w:pPr>
        <w:pStyle w:val="Header-Table"/>
      </w:pPr>
      <w:r>
        <w:separator/>
      </w:r>
    </w:p>
  </w:endnote>
  <w:endnote w:type="continuationSeparator" w:id="0">
    <w:p w14:paraId="66A1CB1B" w14:textId="77777777" w:rsidR="007342AF" w:rsidRDefault="007342AF" w:rsidP="00223731">
      <w:pPr>
        <w:pStyle w:val="Header-Tab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E44F" w14:textId="3ECB7816" w:rsidR="007872B6" w:rsidRPr="00223731" w:rsidRDefault="00442607" w:rsidP="00223731">
    <w:pPr>
      <w:pStyle w:val="Footer"/>
    </w:pPr>
    <w:r w:rsidRPr="00725756">
      <w:rPr>
        <w:rStyle w:val="PageNumber"/>
      </w:rPr>
      <w:fldChar w:fldCharType="begin"/>
    </w:r>
    <w:r w:rsidRPr="00725756">
      <w:rPr>
        <w:rStyle w:val="PageNumber"/>
      </w:rPr>
      <w:instrText xml:space="preserve"> </w:instrText>
    </w:r>
    <w:r w:rsidR="00395146">
      <w:rPr>
        <w:rStyle w:val="PageNumber"/>
      </w:rPr>
      <w:instrText>PAGE</w:instrText>
    </w:r>
    <w:r w:rsidRPr="00725756">
      <w:rPr>
        <w:rStyle w:val="PageNumber"/>
      </w:rPr>
      <w:instrText xml:space="preserve"> </w:instrText>
    </w:r>
    <w:r w:rsidRPr="00725756">
      <w:rPr>
        <w:rStyle w:val="PageNumber"/>
      </w:rPr>
      <w:fldChar w:fldCharType="separate"/>
    </w:r>
    <w:r w:rsidR="00082520">
      <w:rPr>
        <w:rStyle w:val="PageNumber"/>
        <w:noProof/>
      </w:rPr>
      <w:t>5</w:t>
    </w:r>
    <w:r w:rsidRPr="00725756">
      <w:rPr>
        <w:rStyle w:val="PageNumber"/>
      </w:rPr>
      <w:fldChar w:fldCharType="end"/>
    </w:r>
    <w:r w:rsidR="006E43E0" w:rsidRPr="00725756">
      <w:rPr>
        <w:rStyle w:val="PageNumber"/>
      </w:rPr>
      <w:t>/</w:t>
    </w:r>
    <w:r w:rsidR="006E43E0" w:rsidRPr="00725756">
      <w:rPr>
        <w:rStyle w:val="PageNumber"/>
      </w:rPr>
      <w:fldChar w:fldCharType="begin"/>
    </w:r>
    <w:r w:rsidR="006E43E0" w:rsidRPr="00725756">
      <w:rPr>
        <w:rStyle w:val="PageNumber"/>
      </w:rPr>
      <w:instrText xml:space="preserve"> </w:instrText>
    </w:r>
    <w:r w:rsidR="00395146">
      <w:rPr>
        <w:rStyle w:val="PageNumber"/>
      </w:rPr>
      <w:instrText>NUMPAGES</w:instrText>
    </w:r>
    <w:r w:rsidR="006E43E0" w:rsidRPr="00725756">
      <w:rPr>
        <w:rStyle w:val="PageNumber"/>
      </w:rPr>
      <w:instrText xml:space="preserve">   \* MERGEFORMAT </w:instrText>
    </w:r>
    <w:r w:rsidR="006E43E0" w:rsidRPr="00725756">
      <w:rPr>
        <w:rStyle w:val="PageNumber"/>
      </w:rPr>
      <w:fldChar w:fldCharType="separate"/>
    </w:r>
    <w:r w:rsidR="00082520">
      <w:rPr>
        <w:rStyle w:val="PageNumber"/>
        <w:noProof/>
      </w:rPr>
      <w:t>6</w:t>
    </w:r>
    <w:r w:rsidR="006E43E0" w:rsidRPr="0072575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06A0" w14:textId="77777777" w:rsidR="007342AF" w:rsidRDefault="007342AF" w:rsidP="00223731">
      <w:pPr>
        <w:pStyle w:val="Header-Table"/>
      </w:pPr>
      <w:r>
        <w:separator/>
      </w:r>
    </w:p>
  </w:footnote>
  <w:footnote w:type="continuationSeparator" w:id="0">
    <w:p w14:paraId="61462E73" w14:textId="77777777" w:rsidR="007342AF" w:rsidRDefault="007342AF" w:rsidP="00223731">
      <w:pPr>
        <w:pStyle w:val="Header-Tab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EB07" w14:textId="0177C680" w:rsidR="0026308D" w:rsidRPr="00315DB0" w:rsidRDefault="00315DB0" w:rsidP="00315DB0">
    <w:pPr>
      <w:pStyle w:val="Header"/>
      <w:jc w:val="both"/>
      <w:rPr>
        <w:rFonts w:ascii="Corbel" w:hAnsi="Corbel"/>
      </w:rPr>
    </w:pPr>
    <w:r>
      <w:rPr>
        <w:rFonts w:ascii="Corbel" w:hAnsi="Corbel"/>
        <w:noProof/>
        <w:lang w:eastAsia="ko-KR"/>
      </w:rPr>
      <w:drawing>
        <wp:anchor distT="0" distB="0" distL="114300" distR="114300" simplePos="0" relativeHeight="251679744" behindDoc="0" locked="0" layoutInCell="1" allowOverlap="1" wp14:anchorId="202F3146" wp14:editId="4D820ACB">
          <wp:simplePos x="0" y="0"/>
          <wp:positionH relativeFrom="column">
            <wp:posOffset>4849333</wp:posOffset>
          </wp:positionH>
          <wp:positionV relativeFrom="paragraph">
            <wp:posOffset>-115881</wp:posOffset>
          </wp:positionV>
          <wp:extent cx="1031497" cy="277619"/>
          <wp:effectExtent l="0" t="0" r="10160" b="1905"/>
          <wp:wrapNone/>
          <wp:docPr id="4" name="Image 4" descr="/Users/douzant/OneDrive - SYSTRAN Software, Inc/Documents/MYDOCS (LOCAL)/99_Templates/New logo SYSTRAN Horizontal with base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douzant/OneDrive - SYSTRAN Software, Inc/Documents/MYDOCS (LOCAL)/99_Templates/New logo SYSTRAN Horizontal with base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497" cy="2776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25E6" w:rsidRPr="00AC25E6">
      <w:t xml:space="preserve"> </w:t>
    </w:r>
    <w:r w:rsidR="00416DED">
      <w:rPr>
        <w:rFonts w:ascii="Corbel" w:hAnsi="Corbel"/>
        <w:noProof/>
        <w:lang w:eastAsia="ko-KR"/>
      </w:rPr>
      <w:t>Taylor</w:t>
    </w:r>
    <w:r w:rsidR="00AC25E6">
      <w:rPr>
        <w:rFonts w:ascii="Corbel" w:hAnsi="Corbel"/>
        <w:noProof/>
        <w:lang w:eastAsia="ko-KR"/>
      </w:rPr>
      <w:t xml:space="preserve"> PNMT </w:t>
    </w:r>
    <w:r w:rsidR="00AC25E6" w:rsidRPr="00AC25E6">
      <w:rPr>
        <w:rFonts w:ascii="Corbel" w:hAnsi="Corbel"/>
        <w:noProof/>
        <w:lang w:eastAsia="ko-KR"/>
      </w:rPr>
      <w:t xml:space="preserve">Specialization </w:t>
    </w:r>
    <w:r w:rsidR="00AC25E6">
      <w:rPr>
        <w:rFonts w:ascii="Corbel" w:hAnsi="Corbel"/>
        <w:noProof/>
        <w:lang w:eastAsia="ko-KR"/>
      </w:rPr>
      <w:t xml:space="preserve">- </w:t>
    </w:r>
    <w:r w:rsidR="00FD39BC">
      <w:rPr>
        <w:rFonts w:ascii="Corbel" w:hAnsi="Corbel"/>
      </w:rPr>
      <w:t>Release Notes</w:t>
    </w:r>
    <w:r w:rsidR="00FD39BC" w:rsidRPr="00315DB0">
      <w:rPr>
        <w:rFonts w:ascii="Corbel" w:hAnsi="Corbe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142B5FAC"/>
    <w:multiLevelType w:val="hybridMultilevel"/>
    <w:tmpl w:val="4A7AAD16"/>
    <w:lvl w:ilvl="0" w:tplc="227C48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24F"/>
    <w:multiLevelType w:val="hybridMultilevel"/>
    <w:tmpl w:val="C0761EA0"/>
    <w:lvl w:ilvl="0" w:tplc="BABA21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10BF0"/>
    <w:multiLevelType w:val="hybridMultilevel"/>
    <w:tmpl w:val="215E8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DCD"/>
    <w:multiLevelType w:val="hybridMultilevel"/>
    <w:tmpl w:val="69E272B4"/>
    <w:lvl w:ilvl="0" w:tplc="A2D8D54C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8F1199"/>
    <w:multiLevelType w:val="hybridMultilevel"/>
    <w:tmpl w:val="B7F610FC"/>
    <w:lvl w:ilvl="0" w:tplc="2862B80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6E36"/>
    <w:multiLevelType w:val="hybridMultilevel"/>
    <w:tmpl w:val="54D6004C"/>
    <w:lvl w:ilvl="0" w:tplc="D008495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CD5"/>
    <w:multiLevelType w:val="multilevel"/>
    <w:tmpl w:val="CAEA0546"/>
    <w:styleLink w:val="Style1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8" w15:restartNumberingAfterBreak="0">
    <w:nsid w:val="6B3C2A68"/>
    <w:multiLevelType w:val="multilevel"/>
    <w:tmpl w:val="19D454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FE5049C"/>
    <w:multiLevelType w:val="multilevel"/>
    <w:tmpl w:val="630050F0"/>
    <w:styleLink w:val="Style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5E"/>
    <w:rsid w:val="00002F6E"/>
    <w:rsid w:val="00014DDF"/>
    <w:rsid w:val="0002659E"/>
    <w:rsid w:val="00032696"/>
    <w:rsid w:val="00037103"/>
    <w:rsid w:val="000402F7"/>
    <w:rsid w:val="00040339"/>
    <w:rsid w:val="0004339D"/>
    <w:rsid w:val="0004649D"/>
    <w:rsid w:val="00046584"/>
    <w:rsid w:val="00053230"/>
    <w:rsid w:val="00054457"/>
    <w:rsid w:val="00055993"/>
    <w:rsid w:val="0005638C"/>
    <w:rsid w:val="00056C12"/>
    <w:rsid w:val="0006069F"/>
    <w:rsid w:val="0006111D"/>
    <w:rsid w:val="000622E1"/>
    <w:rsid w:val="00062460"/>
    <w:rsid w:val="00065C83"/>
    <w:rsid w:val="0006741E"/>
    <w:rsid w:val="00070502"/>
    <w:rsid w:val="00075337"/>
    <w:rsid w:val="000806F2"/>
    <w:rsid w:val="00082520"/>
    <w:rsid w:val="00090F7B"/>
    <w:rsid w:val="00093134"/>
    <w:rsid w:val="00093CE5"/>
    <w:rsid w:val="000941CD"/>
    <w:rsid w:val="000943E3"/>
    <w:rsid w:val="000947B7"/>
    <w:rsid w:val="0009603E"/>
    <w:rsid w:val="000A76D0"/>
    <w:rsid w:val="000B3482"/>
    <w:rsid w:val="000B62EB"/>
    <w:rsid w:val="000B66AD"/>
    <w:rsid w:val="000C33D2"/>
    <w:rsid w:val="000C74CD"/>
    <w:rsid w:val="000D1893"/>
    <w:rsid w:val="000D347E"/>
    <w:rsid w:val="000D560F"/>
    <w:rsid w:val="000D73DB"/>
    <w:rsid w:val="000D7C24"/>
    <w:rsid w:val="000E17E8"/>
    <w:rsid w:val="000E2EBA"/>
    <w:rsid w:val="000E3E2C"/>
    <w:rsid w:val="000E6CB3"/>
    <w:rsid w:val="000F03F2"/>
    <w:rsid w:val="000F38A0"/>
    <w:rsid w:val="000F3EBB"/>
    <w:rsid w:val="000F566F"/>
    <w:rsid w:val="000F5DD9"/>
    <w:rsid w:val="000F62B2"/>
    <w:rsid w:val="00100A52"/>
    <w:rsid w:val="0010156C"/>
    <w:rsid w:val="001149C7"/>
    <w:rsid w:val="001203E8"/>
    <w:rsid w:val="00121DD9"/>
    <w:rsid w:val="00125790"/>
    <w:rsid w:val="00125B41"/>
    <w:rsid w:val="00127081"/>
    <w:rsid w:val="00132380"/>
    <w:rsid w:val="00132E03"/>
    <w:rsid w:val="00134136"/>
    <w:rsid w:val="00144F6E"/>
    <w:rsid w:val="00152D5F"/>
    <w:rsid w:val="00153281"/>
    <w:rsid w:val="00153C62"/>
    <w:rsid w:val="00155540"/>
    <w:rsid w:val="00160ACE"/>
    <w:rsid w:val="001635DD"/>
    <w:rsid w:val="00180F45"/>
    <w:rsid w:val="00184711"/>
    <w:rsid w:val="0019063B"/>
    <w:rsid w:val="00192289"/>
    <w:rsid w:val="001926BA"/>
    <w:rsid w:val="0019462B"/>
    <w:rsid w:val="001A0A3E"/>
    <w:rsid w:val="001A1536"/>
    <w:rsid w:val="001B030A"/>
    <w:rsid w:val="001C1EFC"/>
    <w:rsid w:val="001C75A7"/>
    <w:rsid w:val="001D5C5C"/>
    <w:rsid w:val="001E2BE2"/>
    <w:rsid w:val="001E52F1"/>
    <w:rsid w:val="001F2EDC"/>
    <w:rsid w:val="002016CF"/>
    <w:rsid w:val="00201AA9"/>
    <w:rsid w:val="00203BC1"/>
    <w:rsid w:val="00207862"/>
    <w:rsid w:val="00207AC2"/>
    <w:rsid w:val="00213289"/>
    <w:rsid w:val="00216E09"/>
    <w:rsid w:val="00217E48"/>
    <w:rsid w:val="00223731"/>
    <w:rsid w:val="002269F6"/>
    <w:rsid w:val="002334B8"/>
    <w:rsid w:val="00240EAB"/>
    <w:rsid w:val="00243ED6"/>
    <w:rsid w:val="0024591E"/>
    <w:rsid w:val="00253D88"/>
    <w:rsid w:val="002546F4"/>
    <w:rsid w:val="0026308D"/>
    <w:rsid w:val="002641B4"/>
    <w:rsid w:val="00274B8E"/>
    <w:rsid w:val="0028145B"/>
    <w:rsid w:val="00283939"/>
    <w:rsid w:val="00283DFC"/>
    <w:rsid w:val="00284E38"/>
    <w:rsid w:val="0029667B"/>
    <w:rsid w:val="002A4353"/>
    <w:rsid w:val="002A491C"/>
    <w:rsid w:val="002E2BF0"/>
    <w:rsid w:val="002E3140"/>
    <w:rsid w:val="002E54D2"/>
    <w:rsid w:val="002E5607"/>
    <w:rsid w:val="002E616C"/>
    <w:rsid w:val="002E7058"/>
    <w:rsid w:val="002F30D7"/>
    <w:rsid w:val="002F4A75"/>
    <w:rsid w:val="00300BC9"/>
    <w:rsid w:val="00300C77"/>
    <w:rsid w:val="00306916"/>
    <w:rsid w:val="00315DB0"/>
    <w:rsid w:val="003201BE"/>
    <w:rsid w:val="0032286A"/>
    <w:rsid w:val="00322AE3"/>
    <w:rsid w:val="00325DA5"/>
    <w:rsid w:val="00325E5C"/>
    <w:rsid w:val="0032675F"/>
    <w:rsid w:val="00331060"/>
    <w:rsid w:val="00346507"/>
    <w:rsid w:val="003568D9"/>
    <w:rsid w:val="00357CBA"/>
    <w:rsid w:val="00363222"/>
    <w:rsid w:val="0036530C"/>
    <w:rsid w:val="00367216"/>
    <w:rsid w:val="00367278"/>
    <w:rsid w:val="003718D1"/>
    <w:rsid w:val="00381CE9"/>
    <w:rsid w:val="00386EEF"/>
    <w:rsid w:val="00387912"/>
    <w:rsid w:val="0039364A"/>
    <w:rsid w:val="00395146"/>
    <w:rsid w:val="003957C9"/>
    <w:rsid w:val="00395B19"/>
    <w:rsid w:val="003A1E6E"/>
    <w:rsid w:val="003A2332"/>
    <w:rsid w:val="003A3D75"/>
    <w:rsid w:val="003B2C37"/>
    <w:rsid w:val="003B45F2"/>
    <w:rsid w:val="003B56ED"/>
    <w:rsid w:val="003C0487"/>
    <w:rsid w:val="003C468E"/>
    <w:rsid w:val="003C659A"/>
    <w:rsid w:val="003C66F6"/>
    <w:rsid w:val="003C6B6B"/>
    <w:rsid w:val="003C726D"/>
    <w:rsid w:val="003D0D5B"/>
    <w:rsid w:val="003D5EF3"/>
    <w:rsid w:val="003E0CAD"/>
    <w:rsid w:val="003E1DBE"/>
    <w:rsid w:val="003E4E26"/>
    <w:rsid w:val="003F0074"/>
    <w:rsid w:val="004002D2"/>
    <w:rsid w:val="0040071E"/>
    <w:rsid w:val="00400C21"/>
    <w:rsid w:val="00410B1B"/>
    <w:rsid w:val="0041559E"/>
    <w:rsid w:val="00415E2C"/>
    <w:rsid w:val="00416A76"/>
    <w:rsid w:val="00416DED"/>
    <w:rsid w:val="004233BB"/>
    <w:rsid w:val="00431839"/>
    <w:rsid w:val="00436FE3"/>
    <w:rsid w:val="00440691"/>
    <w:rsid w:val="00442607"/>
    <w:rsid w:val="00444611"/>
    <w:rsid w:val="00446091"/>
    <w:rsid w:val="004466C7"/>
    <w:rsid w:val="00447470"/>
    <w:rsid w:val="00450791"/>
    <w:rsid w:val="00451016"/>
    <w:rsid w:val="0045276A"/>
    <w:rsid w:val="00452E54"/>
    <w:rsid w:val="00452EED"/>
    <w:rsid w:val="004532F5"/>
    <w:rsid w:val="004544CF"/>
    <w:rsid w:val="004619BA"/>
    <w:rsid w:val="00463415"/>
    <w:rsid w:val="0046370C"/>
    <w:rsid w:val="00465982"/>
    <w:rsid w:val="00466CBD"/>
    <w:rsid w:val="00471997"/>
    <w:rsid w:val="00482061"/>
    <w:rsid w:val="00492550"/>
    <w:rsid w:val="004A37D6"/>
    <w:rsid w:val="004B12DA"/>
    <w:rsid w:val="004B5861"/>
    <w:rsid w:val="004C13FA"/>
    <w:rsid w:val="004C3C27"/>
    <w:rsid w:val="004D1DC1"/>
    <w:rsid w:val="004D4257"/>
    <w:rsid w:val="004D5CAA"/>
    <w:rsid w:val="004D6115"/>
    <w:rsid w:val="004D7279"/>
    <w:rsid w:val="004E1B69"/>
    <w:rsid w:val="004E3C97"/>
    <w:rsid w:val="004E782A"/>
    <w:rsid w:val="004F7183"/>
    <w:rsid w:val="00506686"/>
    <w:rsid w:val="005069F9"/>
    <w:rsid w:val="005071F0"/>
    <w:rsid w:val="00512119"/>
    <w:rsid w:val="00517F98"/>
    <w:rsid w:val="00520D07"/>
    <w:rsid w:val="005211AF"/>
    <w:rsid w:val="00535AA8"/>
    <w:rsid w:val="00536E0A"/>
    <w:rsid w:val="00536F62"/>
    <w:rsid w:val="00542B23"/>
    <w:rsid w:val="00543094"/>
    <w:rsid w:val="005455E2"/>
    <w:rsid w:val="00550A72"/>
    <w:rsid w:val="0056242D"/>
    <w:rsid w:val="00564890"/>
    <w:rsid w:val="00566549"/>
    <w:rsid w:val="00574A86"/>
    <w:rsid w:val="00575479"/>
    <w:rsid w:val="00581535"/>
    <w:rsid w:val="00582D27"/>
    <w:rsid w:val="005862A1"/>
    <w:rsid w:val="00587D93"/>
    <w:rsid w:val="00591242"/>
    <w:rsid w:val="00591AC3"/>
    <w:rsid w:val="005946E7"/>
    <w:rsid w:val="005A022D"/>
    <w:rsid w:val="005A2E50"/>
    <w:rsid w:val="005A6070"/>
    <w:rsid w:val="005B0BD3"/>
    <w:rsid w:val="005B0F0F"/>
    <w:rsid w:val="005B25FE"/>
    <w:rsid w:val="005B38FB"/>
    <w:rsid w:val="005B6915"/>
    <w:rsid w:val="005C4260"/>
    <w:rsid w:val="005C67B7"/>
    <w:rsid w:val="005D26E3"/>
    <w:rsid w:val="005D6D1E"/>
    <w:rsid w:val="005D7503"/>
    <w:rsid w:val="005E016A"/>
    <w:rsid w:val="005E2EC2"/>
    <w:rsid w:val="005E70B3"/>
    <w:rsid w:val="005F0F1B"/>
    <w:rsid w:val="005F5E65"/>
    <w:rsid w:val="006023D5"/>
    <w:rsid w:val="006052BD"/>
    <w:rsid w:val="00605426"/>
    <w:rsid w:val="00606234"/>
    <w:rsid w:val="00615C53"/>
    <w:rsid w:val="006175DE"/>
    <w:rsid w:val="00620813"/>
    <w:rsid w:val="0062113A"/>
    <w:rsid w:val="00627B85"/>
    <w:rsid w:val="00631C4A"/>
    <w:rsid w:val="00634EAA"/>
    <w:rsid w:val="006415E5"/>
    <w:rsid w:val="0064311F"/>
    <w:rsid w:val="00643889"/>
    <w:rsid w:val="006446E8"/>
    <w:rsid w:val="00647271"/>
    <w:rsid w:val="00652156"/>
    <w:rsid w:val="0065390D"/>
    <w:rsid w:val="00660C55"/>
    <w:rsid w:val="00662499"/>
    <w:rsid w:val="006642D7"/>
    <w:rsid w:val="00664C60"/>
    <w:rsid w:val="00666799"/>
    <w:rsid w:val="006734D3"/>
    <w:rsid w:val="00677AB9"/>
    <w:rsid w:val="00681199"/>
    <w:rsid w:val="00683E4C"/>
    <w:rsid w:val="00684D08"/>
    <w:rsid w:val="006862C4"/>
    <w:rsid w:val="006871E0"/>
    <w:rsid w:val="006A1A69"/>
    <w:rsid w:val="006A3C5E"/>
    <w:rsid w:val="006A7421"/>
    <w:rsid w:val="006A742A"/>
    <w:rsid w:val="006B52AE"/>
    <w:rsid w:val="006C21EB"/>
    <w:rsid w:val="006C29A2"/>
    <w:rsid w:val="006C5504"/>
    <w:rsid w:val="006C55AA"/>
    <w:rsid w:val="006D12DC"/>
    <w:rsid w:val="006D2453"/>
    <w:rsid w:val="006D5C03"/>
    <w:rsid w:val="006E43E0"/>
    <w:rsid w:val="006E5434"/>
    <w:rsid w:val="006E7777"/>
    <w:rsid w:val="006F321E"/>
    <w:rsid w:val="006F5AF3"/>
    <w:rsid w:val="006F7D18"/>
    <w:rsid w:val="0070070C"/>
    <w:rsid w:val="00707149"/>
    <w:rsid w:val="007134B7"/>
    <w:rsid w:val="00716463"/>
    <w:rsid w:val="00716796"/>
    <w:rsid w:val="007167C1"/>
    <w:rsid w:val="0071704D"/>
    <w:rsid w:val="00725756"/>
    <w:rsid w:val="00727D6D"/>
    <w:rsid w:val="00730C65"/>
    <w:rsid w:val="007342AF"/>
    <w:rsid w:val="00740CEB"/>
    <w:rsid w:val="007441AB"/>
    <w:rsid w:val="00744BEE"/>
    <w:rsid w:val="00750D63"/>
    <w:rsid w:val="007530B0"/>
    <w:rsid w:val="00754D78"/>
    <w:rsid w:val="00757AAB"/>
    <w:rsid w:val="007617D3"/>
    <w:rsid w:val="00761BC2"/>
    <w:rsid w:val="00762B47"/>
    <w:rsid w:val="00765177"/>
    <w:rsid w:val="007653AF"/>
    <w:rsid w:val="007766F4"/>
    <w:rsid w:val="007775AD"/>
    <w:rsid w:val="0078416C"/>
    <w:rsid w:val="00784F90"/>
    <w:rsid w:val="007872B6"/>
    <w:rsid w:val="00791EC8"/>
    <w:rsid w:val="00797532"/>
    <w:rsid w:val="007A120B"/>
    <w:rsid w:val="007A256B"/>
    <w:rsid w:val="007A5A77"/>
    <w:rsid w:val="007A5AC1"/>
    <w:rsid w:val="007A6066"/>
    <w:rsid w:val="007A7E74"/>
    <w:rsid w:val="007B4DE0"/>
    <w:rsid w:val="007C5772"/>
    <w:rsid w:val="007D14E7"/>
    <w:rsid w:val="007D1F9B"/>
    <w:rsid w:val="007E523D"/>
    <w:rsid w:val="007E7D26"/>
    <w:rsid w:val="007F1DE2"/>
    <w:rsid w:val="007F287A"/>
    <w:rsid w:val="007F5877"/>
    <w:rsid w:val="007F71CB"/>
    <w:rsid w:val="00801B18"/>
    <w:rsid w:val="00805F90"/>
    <w:rsid w:val="00811FA1"/>
    <w:rsid w:val="00812144"/>
    <w:rsid w:val="00816220"/>
    <w:rsid w:val="00827AC5"/>
    <w:rsid w:val="0083305E"/>
    <w:rsid w:val="00833C09"/>
    <w:rsid w:val="0084168D"/>
    <w:rsid w:val="008514E0"/>
    <w:rsid w:val="008527AA"/>
    <w:rsid w:val="00857C25"/>
    <w:rsid w:val="008607D6"/>
    <w:rsid w:val="008644F9"/>
    <w:rsid w:val="00871206"/>
    <w:rsid w:val="0087316F"/>
    <w:rsid w:val="0088140E"/>
    <w:rsid w:val="00887774"/>
    <w:rsid w:val="00892084"/>
    <w:rsid w:val="00895770"/>
    <w:rsid w:val="00897987"/>
    <w:rsid w:val="008A45C3"/>
    <w:rsid w:val="008A63ED"/>
    <w:rsid w:val="008B537D"/>
    <w:rsid w:val="008B7CFF"/>
    <w:rsid w:val="008C197D"/>
    <w:rsid w:val="008C3663"/>
    <w:rsid w:val="008C40A8"/>
    <w:rsid w:val="008C42DF"/>
    <w:rsid w:val="008C5B13"/>
    <w:rsid w:val="008C64DC"/>
    <w:rsid w:val="008D248D"/>
    <w:rsid w:val="008D2689"/>
    <w:rsid w:val="008D3966"/>
    <w:rsid w:val="008D4363"/>
    <w:rsid w:val="008D58BA"/>
    <w:rsid w:val="008D764C"/>
    <w:rsid w:val="008D7678"/>
    <w:rsid w:val="008E31B4"/>
    <w:rsid w:val="008E4DF9"/>
    <w:rsid w:val="008F01AB"/>
    <w:rsid w:val="008F319D"/>
    <w:rsid w:val="008F5A42"/>
    <w:rsid w:val="008F5DF6"/>
    <w:rsid w:val="008F74F4"/>
    <w:rsid w:val="00901245"/>
    <w:rsid w:val="00906FA4"/>
    <w:rsid w:val="009073BD"/>
    <w:rsid w:val="0091091D"/>
    <w:rsid w:val="0091585E"/>
    <w:rsid w:val="00915DFC"/>
    <w:rsid w:val="00920CD7"/>
    <w:rsid w:val="009315A2"/>
    <w:rsid w:val="00935F60"/>
    <w:rsid w:val="00942815"/>
    <w:rsid w:val="00944180"/>
    <w:rsid w:val="0094755D"/>
    <w:rsid w:val="00953AAE"/>
    <w:rsid w:val="00953DF1"/>
    <w:rsid w:val="00956336"/>
    <w:rsid w:val="00961F45"/>
    <w:rsid w:val="00962D12"/>
    <w:rsid w:val="009644A1"/>
    <w:rsid w:val="00971341"/>
    <w:rsid w:val="0098467B"/>
    <w:rsid w:val="009858D9"/>
    <w:rsid w:val="00996F76"/>
    <w:rsid w:val="009A29B5"/>
    <w:rsid w:val="009A2C92"/>
    <w:rsid w:val="009A56AC"/>
    <w:rsid w:val="009A57CD"/>
    <w:rsid w:val="009B1689"/>
    <w:rsid w:val="009B4A3D"/>
    <w:rsid w:val="009B5DEC"/>
    <w:rsid w:val="009C0057"/>
    <w:rsid w:val="009C06D5"/>
    <w:rsid w:val="009C2483"/>
    <w:rsid w:val="009C3E41"/>
    <w:rsid w:val="009C47A3"/>
    <w:rsid w:val="009C7026"/>
    <w:rsid w:val="009C7700"/>
    <w:rsid w:val="009D16A9"/>
    <w:rsid w:val="009D2E5C"/>
    <w:rsid w:val="009D4070"/>
    <w:rsid w:val="009D4463"/>
    <w:rsid w:val="009D4C87"/>
    <w:rsid w:val="009E2ECD"/>
    <w:rsid w:val="009F2139"/>
    <w:rsid w:val="009F661B"/>
    <w:rsid w:val="00A011FB"/>
    <w:rsid w:val="00A01E11"/>
    <w:rsid w:val="00A02163"/>
    <w:rsid w:val="00A07E08"/>
    <w:rsid w:val="00A142E5"/>
    <w:rsid w:val="00A20C0B"/>
    <w:rsid w:val="00A22767"/>
    <w:rsid w:val="00A34D0F"/>
    <w:rsid w:val="00A34E8D"/>
    <w:rsid w:val="00A42A4D"/>
    <w:rsid w:val="00A46336"/>
    <w:rsid w:val="00A469DD"/>
    <w:rsid w:val="00A51829"/>
    <w:rsid w:val="00A5399C"/>
    <w:rsid w:val="00A63F80"/>
    <w:rsid w:val="00A7146C"/>
    <w:rsid w:val="00A7761B"/>
    <w:rsid w:val="00A86D1F"/>
    <w:rsid w:val="00A92F73"/>
    <w:rsid w:val="00A94073"/>
    <w:rsid w:val="00A9412E"/>
    <w:rsid w:val="00A97F1C"/>
    <w:rsid w:val="00AA09EF"/>
    <w:rsid w:val="00AA41A6"/>
    <w:rsid w:val="00AB267C"/>
    <w:rsid w:val="00AB3023"/>
    <w:rsid w:val="00AB4730"/>
    <w:rsid w:val="00AB6E13"/>
    <w:rsid w:val="00AC25E6"/>
    <w:rsid w:val="00AC5430"/>
    <w:rsid w:val="00AD1114"/>
    <w:rsid w:val="00AD63FC"/>
    <w:rsid w:val="00AD721B"/>
    <w:rsid w:val="00AE372F"/>
    <w:rsid w:val="00AE539B"/>
    <w:rsid w:val="00AE61C6"/>
    <w:rsid w:val="00AF4ADA"/>
    <w:rsid w:val="00AF65FB"/>
    <w:rsid w:val="00B027FD"/>
    <w:rsid w:val="00B03B77"/>
    <w:rsid w:val="00B048D3"/>
    <w:rsid w:val="00B11FE7"/>
    <w:rsid w:val="00B1262A"/>
    <w:rsid w:val="00B14874"/>
    <w:rsid w:val="00B14F19"/>
    <w:rsid w:val="00B21DE8"/>
    <w:rsid w:val="00B24D0A"/>
    <w:rsid w:val="00B26266"/>
    <w:rsid w:val="00B27583"/>
    <w:rsid w:val="00B3137C"/>
    <w:rsid w:val="00B32834"/>
    <w:rsid w:val="00B34EED"/>
    <w:rsid w:val="00B37562"/>
    <w:rsid w:val="00B41609"/>
    <w:rsid w:val="00B44BA8"/>
    <w:rsid w:val="00B476B0"/>
    <w:rsid w:val="00B53D50"/>
    <w:rsid w:val="00B56403"/>
    <w:rsid w:val="00B56888"/>
    <w:rsid w:val="00B60302"/>
    <w:rsid w:val="00B629D9"/>
    <w:rsid w:val="00B6554B"/>
    <w:rsid w:val="00B65600"/>
    <w:rsid w:val="00B70B3B"/>
    <w:rsid w:val="00B803AE"/>
    <w:rsid w:val="00B8484A"/>
    <w:rsid w:val="00B92F82"/>
    <w:rsid w:val="00B95302"/>
    <w:rsid w:val="00BA21B4"/>
    <w:rsid w:val="00BA23CC"/>
    <w:rsid w:val="00BA5F87"/>
    <w:rsid w:val="00BA69D3"/>
    <w:rsid w:val="00BB03C9"/>
    <w:rsid w:val="00BB4FF3"/>
    <w:rsid w:val="00BC6451"/>
    <w:rsid w:val="00BC795F"/>
    <w:rsid w:val="00BD336E"/>
    <w:rsid w:val="00BE0212"/>
    <w:rsid w:val="00C007FB"/>
    <w:rsid w:val="00C017D3"/>
    <w:rsid w:val="00C03433"/>
    <w:rsid w:val="00C04CFA"/>
    <w:rsid w:val="00C14678"/>
    <w:rsid w:val="00C155FD"/>
    <w:rsid w:val="00C2099D"/>
    <w:rsid w:val="00C25047"/>
    <w:rsid w:val="00C25A95"/>
    <w:rsid w:val="00C2667D"/>
    <w:rsid w:val="00C27D45"/>
    <w:rsid w:val="00C31EBA"/>
    <w:rsid w:val="00C41FDF"/>
    <w:rsid w:val="00C43F66"/>
    <w:rsid w:val="00C44C71"/>
    <w:rsid w:val="00C461B0"/>
    <w:rsid w:val="00C51A60"/>
    <w:rsid w:val="00C522EA"/>
    <w:rsid w:val="00C52B54"/>
    <w:rsid w:val="00C5437C"/>
    <w:rsid w:val="00C5589A"/>
    <w:rsid w:val="00C61C4E"/>
    <w:rsid w:val="00C638E9"/>
    <w:rsid w:val="00C6604B"/>
    <w:rsid w:val="00C72774"/>
    <w:rsid w:val="00C73BF7"/>
    <w:rsid w:val="00C75EFA"/>
    <w:rsid w:val="00C80CCB"/>
    <w:rsid w:val="00C80D69"/>
    <w:rsid w:val="00C81921"/>
    <w:rsid w:val="00C85122"/>
    <w:rsid w:val="00C86395"/>
    <w:rsid w:val="00C86E02"/>
    <w:rsid w:val="00C87C5E"/>
    <w:rsid w:val="00C9188C"/>
    <w:rsid w:val="00C924D1"/>
    <w:rsid w:val="00C9381C"/>
    <w:rsid w:val="00C93B7E"/>
    <w:rsid w:val="00CA1173"/>
    <w:rsid w:val="00CA1C45"/>
    <w:rsid w:val="00CA42D6"/>
    <w:rsid w:val="00CA4CEB"/>
    <w:rsid w:val="00CA590D"/>
    <w:rsid w:val="00CA5990"/>
    <w:rsid w:val="00CB13C0"/>
    <w:rsid w:val="00CB27D3"/>
    <w:rsid w:val="00CB6DBB"/>
    <w:rsid w:val="00CB7A1F"/>
    <w:rsid w:val="00CC1303"/>
    <w:rsid w:val="00CC5123"/>
    <w:rsid w:val="00CC71BF"/>
    <w:rsid w:val="00CC7B9B"/>
    <w:rsid w:val="00CD1211"/>
    <w:rsid w:val="00CD43A2"/>
    <w:rsid w:val="00CD571E"/>
    <w:rsid w:val="00CD6895"/>
    <w:rsid w:val="00CD6D06"/>
    <w:rsid w:val="00CE1914"/>
    <w:rsid w:val="00CE3DF1"/>
    <w:rsid w:val="00CF0B71"/>
    <w:rsid w:val="00CF14C0"/>
    <w:rsid w:val="00CF265D"/>
    <w:rsid w:val="00CF2F93"/>
    <w:rsid w:val="00CF686A"/>
    <w:rsid w:val="00D0053D"/>
    <w:rsid w:val="00D00F64"/>
    <w:rsid w:val="00D0288D"/>
    <w:rsid w:val="00D132BE"/>
    <w:rsid w:val="00D13A1C"/>
    <w:rsid w:val="00D16C7F"/>
    <w:rsid w:val="00D20A5D"/>
    <w:rsid w:val="00D22077"/>
    <w:rsid w:val="00D23999"/>
    <w:rsid w:val="00D25AC7"/>
    <w:rsid w:val="00D26776"/>
    <w:rsid w:val="00D27429"/>
    <w:rsid w:val="00D275CF"/>
    <w:rsid w:val="00D2777E"/>
    <w:rsid w:val="00D42EE1"/>
    <w:rsid w:val="00D46EDD"/>
    <w:rsid w:val="00D55A8E"/>
    <w:rsid w:val="00D67B58"/>
    <w:rsid w:val="00D70633"/>
    <w:rsid w:val="00D76833"/>
    <w:rsid w:val="00D81037"/>
    <w:rsid w:val="00D81B52"/>
    <w:rsid w:val="00D84C19"/>
    <w:rsid w:val="00D963C2"/>
    <w:rsid w:val="00DA0D6F"/>
    <w:rsid w:val="00DB006F"/>
    <w:rsid w:val="00DB0256"/>
    <w:rsid w:val="00DC36E2"/>
    <w:rsid w:val="00DC42CF"/>
    <w:rsid w:val="00DC4D15"/>
    <w:rsid w:val="00DC5A2A"/>
    <w:rsid w:val="00DC72C6"/>
    <w:rsid w:val="00DD08A4"/>
    <w:rsid w:val="00DD4CE1"/>
    <w:rsid w:val="00DE42D2"/>
    <w:rsid w:val="00DE584E"/>
    <w:rsid w:val="00DF29F1"/>
    <w:rsid w:val="00E02BAF"/>
    <w:rsid w:val="00E05318"/>
    <w:rsid w:val="00E05C0D"/>
    <w:rsid w:val="00E16B66"/>
    <w:rsid w:val="00E16C25"/>
    <w:rsid w:val="00E16CD2"/>
    <w:rsid w:val="00E266A1"/>
    <w:rsid w:val="00E27F1A"/>
    <w:rsid w:val="00E306D9"/>
    <w:rsid w:val="00E37BC4"/>
    <w:rsid w:val="00E43A55"/>
    <w:rsid w:val="00E44011"/>
    <w:rsid w:val="00E45225"/>
    <w:rsid w:val="00E45277"/>
    <w:rsid w:val="00E54A43"/>
    <w:rsid w:val="00E72A95"/>
    <w:rsid w:val="00E755D2"/>
    <w:rsid w:val="00E82C03"/>
    <w:rsid w:val="00E92438"/>
    <w:rsid w:val="00E97C36"/>
    <w:rsid w:val="00EA3722"/>
    <w:rsid w:val="00EA4262"/>
    <w:rsid w:val="00EB30DC"/>
    <w:rsid w:val="00EB4B5D"/>
    <w:rsid w:val="00EC158D"/>
    <w:rsid w:val="00EC1ED8"/>
    <w:rsid w:val="00ED10CB"/>
    <w:rsid w:val="00ED58EA"/>
    <w:rsid w:val="00EE1524"/>
    <w:rsid w:val="00EE53AE"/>
    <w:rsid w:val="00EF3BD0"/>
    <w:rsid w:val="00EF56BC"/>
    <w:rsid w:val="00EF662F"/>
    <w:rsid w:val="00F0143F"/>
    <w:rsid w:val="00F06659"/>
    <w:rsid w:val="00F074E2"/>
    <w:rsid w:val="00F107E3"/>
    <w:rsid w:val="00F1499B"/>
    <w:rsid w:val="00F15611"/>
    <w:rsid w:val="00F15D09"/>
    <w:rsid w:val="00F16AA7"/>
    <w:rsid w:val="00F20D4E"/>
    <w:rsid w:val="00F2324A"/>
    <w:rsid w:val="00F3431F"/>
    <w:rsid w:val="00F362FB"/>
    <w:rsid w:val="00F41216"/>
    <w:rsid w:val="00F45D97"/>
    <w:rsid w:val="00F643C6"/>
    <w:rsid w:val="00F70C24"/>
    <w:rsid w:val="00F81C99"/>
    <w:rsid w:val="00F84BB7"/>
    <w:rsid w:val="00F87024"/>
    <w:rsid w:val="00F97EFE"/>
    <w:rsid w:val="00FA179B"/>
    <w:rsid w:val="00FA1D2D"/>
    <w:rsid w:val="00FA268B"/>
    <w:rsid w:val="00FA52DD"/>
    <w:rsid w:val="00FB17DA"/>
    <w:rsid w:val="00FB21F2"/>
    <w:rsid w:val="00FB37D5"/>
    <w:rsid w:val="00FB4438"/>
    <w:rsid w:val="00FB48C4"/>
    <w:rsid w:val="00FB4A62"/>
    <w:rsid w:val="00FB641B"/>
    <w:rsid w:val="00FC1CD7"/>
    <w:rsid w:val="00FC4DE1"/>
    <w:rsid w:val="00FC61E4"/>
    <w:rsid w:val="00FC631B"/>
    <w:rsid w:val="00FC6489"/>
    <w:rsid w:val="00FD39BC"/>
    <w:rsid w:val="00FE12C3"/>
    <w:rsid w:val="00FE3538"/>
    <w:rsid w:val="00FE3D37"/>
    <w:rsid w:val="00FE3DE2"/>
    <w:rsid w:val="00FE40B4"/>
    <w:rsid w:val="00FE4F35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0553A"/>
  <w15:docId w15:val="{6CBAAC49-59C2-4EA9-8D10-9C90F9B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3D37"/>
    <w:rPr>
      <w:rFonts w:ascii="Helvetica Neue" w:hAnsi="Helvetica Neue" w:cs="Calibr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EF56BC"/>
    <w:pPr>
      <w:keepNext/>
      <w:numPr>
        <w:numId w:val="3"/>
      </w:numPr>
      <w:pBdr>
        <w:bottom w:val="single" w:sz="4" w:space="1" w:color="4F81BD"/>
      </w:pBdr>
      <w:spacing w:before="240" w:after="60"/>
      <w:outlineLvl w:val="0"/>
    </w:pPr>
    <w:rPr>
      <w:b/>
      <w:bCs/>
      <w:color w:val="4F81BD"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autoRedefine/>
    <w:qFormat/>
    <w:rsid w:val="00EF56BC"/>
    <w:pPr>
      <w:keepNext/>
      <w:numPr>
        <w:ilvl w:val="1"/>
        <w:numId w:val="3"/>
      </w:numPr>
      <w:spacing w:before="240" w:after="60"/>
      <w:outlineLvl w:val="1"/>
    </w:pPr>
    <w:rPr>
      <w:b/>
      <w:iCs/>
      <w:color w:val="4F81BD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6C55AA"/>
    <w:pPr>
      <w:keepNext/>
      <w:numPr>
        <w:ilvl w:val="2"/>
        <w:numId w:val="3"/>
      </w:numPr>
      <w:spacing w:before="240" w:after="60"/>
      <w:outlineLvl w:val="2"/>
    </w:pPr>
    <w:rPr>
      <w:rFonts w:ascii="Corbel" w:hAnsi="Corbel" w:cs="Arial"/>
      <w:b/>
      <w:bCs/>
      <w:i/>
      <w:color w:val="4F81BD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467B"/>
    <w:pPr>
      <w:keepNext/>
      <w:numPr>
        <w:ilvl w:val="3"/>
        <w:numId w:val="3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467B"/>
    <w:pPr>
      <w:numPr>
        <w:ilvl w:val="4"/>
        <w:numId w:val="3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8467B"/>
    <w:pPr>
      <w:numPr>
        <w:ilvl w:val="5"/>
        <w:numId w:val="3"/>
      </w:num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467B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467B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467B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D84C19"/>
    <w:pPr>
      <w:jc w:val="center"/>
    </w:pPr>
    <w:rPr>
      <w:rFonts w:ascii="Arial" w:hAnsi="Arial"/>
      <w:b/>
      <w:bCs/>
      <w:sz w:val="36"/>
      <w:szCs w:val="20"/>
    </w:rPr>
  </w:style>
  <w:style w:type="table" w:styleId="TableGrid">
    <w:name w:val="Table Grid"/>
    <w:basedOn w:val="TableNormal"/>
    <w:rsid w:val="00A8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F2F93"/>
    <w:pPr>
      <w:spacing w:before="120"/>
    </w:pPr>
    <w:rPr>
      <w:rFonts w:asciiTheme="majorHAnsi" w:hAnsiTheme="majorHAnsi"/>
      <w:b/>
      <w:color w:val="548DD4"/>
      <w:szCs w:val="24"/>
    </w:rPr>
  </w:style>
  <w:style w:type="paragraph" w:styleId="TOC2">
    <w:name w:val="toc 2"/>
    <w:basedOn w:val="Normal"/>
    <w:next w:val="Normal"/>
    <w:autoRedefine/>
    <w:uiPriority w:val="39"/>
    <w:rsid w:val="00395146"/>
    <w:pPr>
      <w:tabs>
        <w:tab w:val="left" w:pos="529"/>
        <w:tab w:val="right" w:leader="dot" w:pos="8630"/>
      </w:tabs>
    </w:pPr>
    <w:rPr>
      <w:noProof/>
    </w:rPr>
  </w:style>
  <w:style w:type="character" w:styleId="Hyperlink">
    <w:name w:val="Hyperlink"/>
    <w:uiPriority w:val="99"/>
    <w:rsid w:val="0087316F"/>
    <w:rPr>
      <w:color w:val="0000FF"/>
      <w:u w:val="single"/>
    </w:rPr>
  </w:style>
  <w:style w:type="paragraph" w:customStyle="1" w:styleId="Header-Table">
    <w:name w:val="Header - Table"/>
    <w:basedOn w:val="Normal"/>
    <w:rsid w:val="00A86D1F"/>
    <w:pPr>
      <w:jc w:val="right"/>
    </w:pPr>
    <w:rPr>
      <w:b/>
      <w:szCs w:val="20"/>
    </w:rPr>
  </w:style>
  <w:style w:type="paragraph" w:customStyle="1" w:styleId="Header-Specification">
    <w:name w:val="Header - Specification"/>
    <w:basedOn w:val="Normal"/>
    <w:rsid w:val="00A86D1F"/>
    <w:pPr>
      <w:jc w:val="center"/>
    </w:pPr>
    <w:rPr>
      <w:b/>
      <w:bCs/>
      <w:szCs w:val="20"/>
    </w:rPr>
  </w:style>
  <w:style w:type="paragraph" w:styleId="BalloonText">
    <w:name w:val="Balloon Text"/>
    <w:basedOn w:val="Normal"/>
    <w:semiHidden/>
    <w:rsid w:val="00A86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42B2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42B2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42B23"/>
  </w:style>
  <w:style w:type="character" w:customStyle="1" w:styleId="Heading3Char">
    <w:name w:val="Heading 3 Char"/>
    <w:link w:val="Heading3"/>
    <w:rsid w:val="006C55AA"/>
    <w:rPr>
      <w:rFonts w:ascii="Corbel" w:hAnsi="Corbel" w:cs="Arial"/>
      <w:b/>
      <w:bCs/>
      <w:i/>
      <w:color w:val="4F81BD"/>
      <w:sz w:val="24"/>
      <w:szCs w:val="26"/>
      <w:lang w:val="en-GB" w:eastAsia="en-US"/>
    </w:rPr>
  </w:style>
  <w:style w:type="character" w:styleId="CommentReference">
    <w:name w:val="annotation reference"/>
    <w:rsid w:val="007167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67C1"/>
    <w:rPr>
      <w:szCs w:val="20"/>
    </w:rPr>
  </w:style>
  <w:style w:type="character" w:customStyle="1" w:styleId="CommentTextChar">
    <w:name w:val="Comment Text Char"/>
    <w:link w:val="CommentText"/>
    <w:rsid w:val="007167C1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167C1"/>
    <w:rPr>
      <w:b/>
      <w:bCs/>
    </w:rPr>
  </w:style>
  <w:style w:type="character" w:customStyle="1" w:styleId="CommentSubjectChar">
    <w:name w:val="Comment Subject Char"/>
    <w:link w:val="CommentSubject"/>
    <w:rsid w:val="007167C1"/>
    <w:rPr>
      <w:rFonts w:ascii="Arial" w:hAnsi="Arial"/>
      <w:b/>
      <w:bCs/>
      <w:lang w:val="en-US" w:eastAsia="en-US"/>
    </w:rPr>
  </w:style>
  <w:style w:type="character" w:styleId="FollowedHyperlink">
    <w:name w:val="FollowedHyperlink"/>
    <w:rsid w:val="00BB03C9"/>
    <w:rPr>
      <w:color w:val="800080"/>
      <w:u w:val="single"/>
    </w:rPr>
  </w:style>
  <w:style w:type="paragraph" w:styleId="Title">
    <w:name w:val="Title"/>
    <w:basedOn w:val="Normal"/>
    <w:next w:val="Normal"/>
    <w:link w:val="TitleChar"/>
    <w:autoRedefine/>
    <w:qFormat/>
    <w:rsid w:val="00223731"/>
    <w:pPr>
      <w:spacing w:before="240" w:after="60"/>
      <w:outlineLvl w:val="0"/>
    </w:pPr>
    <w:rPr>
      <w:b/>
      <w:bCs/>
      <w:kern w:val="28"/>
      <w:sz w:val="52"/>
      <w:szCs w:val="32"/>
    </w:rPr>
  </w:style>
  <w:style w:type="character" w:customStyle="1" w:styleId="TitleChar">
    <w:name w:val="Title Char"/>
    <w:link w:val="Title"/>
    <w:rsid w:val="00223731"/>
    <w:rPr>
      <w:rFonts w:ascii="Calibri" w:hAnsi="Calibri" w:cs="Calibri"/>
      <w:b/>
      <w:bCs/>
      <w:kern w:val="28"/>
      <w:sz w:val="5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223731"/>
    <w:pPr>
      <w:spacing w:after="60"/>
      <w:outlineLvl w:val="1"/>
    </w:pPr>
    <w:rPr>
      <w:b/>
      <w:i/>
      <w:sz w:val="32"/>
    </w:rPr>
  </w:style>
  <w:style w:type="character" w:customStyle="1" w:styleId="SubtitleChar">
    <w:name w:val="Subtitle Char"/>
    <w:link w:val="Subtitle"/>
    <w:rsid w:val="00223731"/>
    <w:rPr>
      <w:rFonts w:ascii="Calibri" w:hAnsi="Calibri" w:cs="Calibri"/>
      <w:b/>
      <w:i/>
      <w:sz w:val="32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F97EFE"/>
    <w:pPr>
      <w:ind w:left="220"/>
    </w:pPr>
    <w:rPr>
      <w:rFonts w:asciiTheme="minorHAnsi" w:hAnsiTheme="minorHAnsi"/>
      <w:i/>
    </w:rPr>
  </w:style>
  <w:style w:type="paragraph" w:styleId="ListParagraph">
    <w:name w:val="List Paragraph"/>
    <w:basedOn w:val="Normal"/>
    <w:uiPriority w:val="34"/>
    <w:qFormat/>
    <w:rsid w:val="00AA41A6"/>
    <w:pPr>
      <w:ind w:left="708"/>
    </w:pPr>
  </w:style>
  <w:style w:type="character" w:customStyle="1" w:styleId="Heading4Char">
    <w:name w:val="Heading 4 Char"/>
    <w:link w:val="Heading4"/>
    <w:semiHidden/>
    <w:rsid w:val="00AA41A6"/>
    <w:rPr>
      <w:rFonts w:ascii="Helvetica Neue" w:hAnsi="Helvetica Neue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AA41A6"/>
    <w:rPr>
      <w:rFonts w:ascii="Helvetica Neue" w:hAnsi="Helvetica Neue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semiHidden/>
    <w:rsid w:val="00AA41A6"/>
    <w:rPr>
      <w:rFonts w:ascii="Helvetica Neue" w:hAnsi="Helvetica Neue"/>
      <w:b/>
      <w:bCs/>
      <w:sz w:val="24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AA41A6"/>
    <w:rPr>
      <w:rFonts w:ascii="Helvetica Neue" w:hAnsi="Helvetica Neue"/>
      <w:sz w:val="24"/>
      <w:szCs w:val="22"/>
      <w:lang w:val="en-US" w:eastAsia="en-US"/>
    </w:rPr>
  </w:style>
  <w:style w:type="character" w:customStyle="1" w:styleId="Heading8Char">
    <w:name w:val="Heading 8 Char"/>
    <w:link w:val="Heading8"/>
    <w:semiHidden/>
    <w:rsid w:val="00AA41A6"/>
    <w:rPr>
      <w:rFonts w:ascii="Helvetica Neue" w:hAnsi="Helvetica Neue"/>
      <w:i/>
      <w:i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semiHidden/>
    <w:rsid w:val="00AA41A6"/>
    <w:rPr>
      <w:rFonts w:ascii="Cambria" w:hAnsi="Cambria"/>
      <w:sz w:val="24"/>
      <w:szCs w:val="22"/>
      <w:lang w:val="en-US" w:eastAsia="en-US"/>
    </w:rPr>
  </w:style>
  <w:style w:type="numbering" w:customStyle="1" w:styleId="Style1">
    <w:name w:val="Style1"/>
    <w:rsid w:val="00AA41A6"/>
    <w:pPr>
      <w:numPr>
        <w:numId w:val="1"/>
      </w:numPr>
    </w:pPr>
  </w:style>
  <w:style w:type="numbering" w:customStyle="1" w:styleId="Style2">
    <w:name w:val="Style2"/>
    <w:rsid w:val="00E92438"/>
    <w:pPr>
      <w:numPr>
        <w:numId w:val="2"/>
      </w:numPr>
    </w:pPr>
  </w:style>
  <w:style w:type="character" w:customStyle="1" w:styleId="HeaderChar">
    <w:name w:val="Header Char"/>
    <w:link w:val="Header"/>
    <w:uiPriority w:val="99"/>
    <w:rsid w:val="00E97C36"/>
    <w:rPr>
      <w:rFonts w:ascii="Arial" w:hAnsi="Arial"/>
      <w:szCs w:val="24"/>
      <w:lang w:val="en-US" w:eastAsia="en-US"/>
    </w:rPr>
  </w:style>
  <w:style w:type="character" w:styleId="Strong">
    <w:name w:val="Strong"/>
    <w:qFormat/>
    <w:rsid w:val="00223731"/>
    <w:rPr>
      <w:b/>
      <w:bCs/>
    </w:rPr>
  </w:style>
  <w:style w:type="paragraph" w:styleId="DocumentMap">
    <w:name w:val="Document Map"/>
    <w:basedOn w:val="Normal"/>
    <w:link w:val="DocumentMapChar"/>
    <w:rsid w:val="00395146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395146"/>
    <w:rPr>
      <w:rFonts w:ascii="Lucida Grande" w:hAnsi="Lucida Grande" w:cs="Lucida Grande"/>
      <w:sz w:val="24"/>
      <w:szCs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9514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eastAsia="MS Gothic" w:cs="Times New Roman"/>
      <w:color w:val="365F91"/>
      <w:kern w:val="0"/>
      <w:sz w:val="28"/>
      <w:szCs w:val="28"/>
      <w:lang w:val="fr-FR" w:eastAsia="fr-FR"/>
    </w:rPr>
  </w:style>
  <w:style w:type="paragraph" w:styleId="TOC4">
    <w:name w:val="toc 4"/>
    <w:basedOn w:val="Normal"/>
    <w:next w:val="Normal"/>
    <w:autoRedefine/>
    <w:rsid w:val="00395146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395146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395146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395146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395146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395146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qFormat/>
    <w:rsid w:val="00395146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F1499B"/>
    <w:rPr>
      <w:color w:val="2B579A"/>
      <w:shd w:val="clear" w:color="auto" w:fill="E6E6E6"/>
    </w:rPr>
  </w:style>
  <w:style w:type="character" w:customStyle="1" w:styleId="eop">
    <w:name w:val="eop"/>
    <w:basedOn w:val="DefaultParagraphFont"/>
    <w:rsid w:val="00D0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ldan\AppData\Local\Temp\scp22816\LARGE-DATA\home\zoldan\admin\Template%20Word%20New%20Systra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73C6F1AB79F418E5CB081874D2549" ma:contentTypeVersion="6" ma:contentTypeDescription="Create a new document." ma:contentTypeScope="" ma:versionID="72768fb0342dd243dd7c23ad47632f82">
  <xsd:schema xmlns:xsd="http://www.w3.org/2001/XMLSchema" xmlns:xs="http://www.w3.org/2001/XMLSchema" xmlns:p="http://schemas.microsoft.com/office/2006/metadata/properties" xmlns:ns2="44332760-5965-40d1-becc-2035b2808d98" xmlns:ns3="4acf4747-4285-44aa-ac80-c5f33483447b" targetNamespace="http://schemas.microsoft.com/office/2006/metadata/properties" ma:root="true" ma:fieldsID="3195d497547a94b5a236bebb3f0578b2" ns2:_="" ns3:_="">
    <xsd:import namespace="44332760-5965-40d1-becc-2035b2808d98"/>
    <xsd:import namespace="4acf4747-4285-44aa-ac80-c5f33483447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32760-5965-40d1-becc-2035b2808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f4747-4285-44aa-ac80-c5f334834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43CFD2-CAAE-40B2-8252-CB53FA40F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181233-3548-4509-ADC6-4FE0C0A3EA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6ABD87-2667-4CAD-90BF-96340845BE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83FE85-A0DC-412D-A18E-2E0A9EB16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32760-5965-40d1-becc-2035b2808d98"/>
    <ds:schemaRef ds:uri="4acf4747-4285-44aa-ac80-c5f334834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New Systran.dotx</Template>
  <TotalTime>12100</TotalTime>
  <Pages>7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SYSTRAN Software, Inc.</Company>
  <LinksUpToDate>false</LinksUpToDate>
  <CharactersWithSpaces>2283</CharactersWithSpaces>
  <SharedDoc>false</SharedDoc>
  <HLinks>
    <vt:vector size="54" baseType="variant">
      <vt:variant>
        <vt:i4>1310721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_Toc273701626</vt:lpwstr>
      </vt:variant>
      <vt:variant>
        <vt:i4>1310722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_Toc273701625</vt:lpwstr>
      </vt:variant>
      <vt:variant>
        <vt:i4>1310723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_Toc273701624</vt:lpwstr>
      </vt:variant>
      <vt:variant>
        <vt:i4>1310724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_Toc273701623</vt:lpwstr>
      </vt:variant>
      <vt:variant>
        <vt:i4>1310725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_Toc273701622</vt:lpwstr>
      </vt:variant>
      <vt:variant>
        <vt:i4>1310726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_Toc273701621</vt:lpwstr>
      </vt:variant>
      <vt:variant>
        <vt:i4>458879</vt:i4>
      </vt:variant>
      <vt:variant>
        <vt:i4>3191</vt:i4>
      </vt:variant>
      <vt:variant>
        <vt:i4>1026</vt:i4>
      </vt:variant>
      <vt:variant>
        <vt:i4>1</vt:i4>
      </vt:variant>
      <vt:variant>
        <vt:lpwstr>sdm_application_16x16</vt:lpwstr>
      </vt:variant>
      <vt:variant>
        <vt:lpwstr/>
      </vt:variant>
      <vt:variant>
        <vt:i4>6946820</vt:i4>
      </vt:variant>
      <vt:variant>
        <vt:i4>3192</vt:i4>
      </vt:variant>
      <vt:variant>
        <vt:i4>1027</vt:i4>
      </vt:variant>
      <vt:variant>
        <vt:i4>1</vt:i4>
      </vt:variant>
      <vt:variant>
        <vt:lpwstr>systran_translate_13x13</vt:lpwstr>
      </vt:variant>
      <vt:variant>
        <vt:lpwstr/>
      </vt:variant>
      <vt:variant>
        <vt:i4>7864416</vt:i4>
      </vt:variant>
      <vt:variant>
        <vt:i4>3193</vt:i4>
      </vt:variant>
      <vt:variant>
        <vt:i4>1028</vt:i4>
      </vt:variant>
      <vt:variant>
        <vt:i4>1</vt:i4>
      </vt:variant>
      <vt:variant>
        <vt:lpwstr>stpm_application_16x16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ZOLDAN Peter</dc:creator>
  <cp:keywords/>
  <cp:lastModifiedBy>AITCHISON Hugh</cp:lastModifiedBy>
  <cp:revision>87</cp:revision>
  <cp:lastPrinted>2019-04-07T01:57:00Z</cp:lastPrinted>
  <dcterms:created xsi:type="dcterms:W3CDTF">2017-08-18T00:57:00Z</dcterms:created>
  <dcterms:modified xsi:type="dcterms:W3CDTF">2022-02-25T03:28:00Z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0x01010066473C6F1AB79F418E5CB081874D2549</vt:lpwstr>
  </property>
</Properties>
</file>